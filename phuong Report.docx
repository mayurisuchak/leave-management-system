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091D8" w14:textId="77777777" w:rsidR="00713C35" w:rsidRDefault="007011A8" w:rsidP="00943844">
      <w:pPr>
        <w:jc w:val="center"/>
      </w:pPr>
      <w:r>
        <w:rPr>
          <w:rFonts w:ascii="Calibri" w:hAnsi="Calibri"/>
          <w:noProof/>
        </w:rPr>
        <w:drawing>
          <wp:inline distT="0" distB="0" distL="0" distR="0" wp14:editId="5B9A86AA">
            <wp:extent cx="2103120" cy="670560"/>
            <wp:effectExtent l="19050" t="0" r="0" b="0"/>
            <wp:docPr id="1" name="Picture 1" descr="f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C35">
        <w:rPr>
          <w:rFonts w:ascii="Calibri" w:hAnsi="Calibri"/>
        </w:rPr>
        <w:t xml:space="preserve">   </w:t>
      </w:r>
      <w:r>
        <w:rPr>
          <w:noProof/>
        </w:rPr>
        <w:drawing>
          <wp:inline distT="0" distB="0" distL="0" distR="0" wp14:editId="522D0112">
            <wp:extent cx="1798320" cy="660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3"/>
      </w:tblGrid>
      <w:tr w:rsidR="00337AD8" w14:paraId="0AD58F10" w14:textId="77777777">
        <w:trPr>
          <w:trHeight w:val="2880"/>
          <w:jc w:val="center"/>
        </w:trPr>
        <w:tc>
          <w:tcPr>
            <w:tcW w:w="5000" w:type="pct"/>
          </w:tcPr>
          <w:p w14:paraId="1B17CB29" w14:textId="77777777" w:rsidR="00E70571" w:rsidRDefault="00E70571" w:rsidP="00337AD8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  <w:p w14:paraId="7AD9A681" w14:textId="77777777" w:rsidR="00337AD8" w:rsidRPr="002B14AF" w:rsidRDefault="00337AD8" w:rsidP="00337AD8">
            <w:pPr>
              <w:pStyle w:val="NoSpacing"/>
              <w:jc w:val="center"/>
              <w:rPr>
                <w:rFonts w:ascii="Cambria" w:hAnsi="Cambria"/>
                <w:caps/>
                <w:u w:val="single"/>
              </w:rPr>
            </w:pPr>
            <w:r w:rsidRPr="002B14AF">
              <w:rPr>
                <w:rFonts w:ascii="Cambria" w:hAnsi="Cambria"/>
                <w:caps/>
                <w:u w:val="single"/>
              </w:rPr>
              <w:t>FPT-aptech computer education</w:t>
            </w:r>
          </w:p>
        </w:tc>
      </w:tr>
      <w:tr w:rsidR="00337AD8" w14:paraId="0C33B16B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3DDE1761" w14:textId="77777777" w:rsidR="00337AD8" w:rsidRDefault="00337AD8" w:rsidP="00337AD8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eProject Document </w:t>
            </w:r>
          </w:p>
        </w:tc>
      </w:tr>
      <w:tr w:rsidR="00337AD8" w14:paraId="0639A70F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362A0CCB" w14:textId="77777777" w:rsidR="00337AD8" w:rsidRDefault="00337AD8" w:rsidP="00A22D0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[</w:t>
            </w:r>
            <w:r w:rsidR="00A22D0E">
              <w:rPr>
                <w:rFonts w:ascii="Cambria" w:hAnsi="Cambria"/>
                <w:sz w:val="44"/>
                <w:szCs w:val="44"/>
              </w:rPr>
              <w:t>P</w:t>
            </w:r>
            <w:r w:rsidR="001C1A30">
              <w:rPr>
                <w:rFonts w:ascii="Cambria" w:hAnsi="Cambria"/>
                <w:sz w:val="44"/>
                <w:szCs w:val="44"/>
              </w:rPr>
              <w:t>roject name</w:t>
            </w:r>
            <w:r>
              <w:rPr>
                <w:rFonts w:ascii="Cambria" w:hAnsi="Cambria"/>
                <w:sz w:val="44"/>
                <w:szCs w:val="44"/>
              </w:rPr>
              <w:t>]</w:t>
            </w:r>
          </w:p>
        </w:tc>
      </w:tr>
      <w:tr w:rsidR="00337AD8" w14:paraId="345E5BAB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6CCA9FB9" w14:textId="77777777" w:rsidR="00337AD8" w:rsidRPr="00337AD8" w:rsidRDefault="00337AD8">
            <w:pPr>
              <w:pStyle w:val="NoSpacing"/>
              <w:jc w:val="center"/>
            </w:pPr>
          </w:p>
        </w:tc>
      </w:tr>
      <w:tr w:rsidR="00337AD8" w14:paraId="4D785BB0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Ind w:w="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4607"/>
            </w:tblGrid>
            <w:tr w:rsidR="00943844" w:rsidRPr="005F058E" w14:paraId="5707BDD6" w14:textId="77777777" w:rsidTr="004514FC">
              <w:trPr>
                <w:cantSplit/>
                <w:trHeight w:val="880"/>
                <w:jc w:val="center"/>
              </w:trPr>
              <w:tc>
                <w:tcPr>
                  <w:tcW w:w="6817" w:type="dxa"/>
                  <w:gridSpan w:val="2"/>
                  <w:vAlign w:val="center"/>
                </w:tcPr>
                <w:p w14:paraId="22EF727C" w14:textId="77777777" w:rsidR="00943844" w:rsidRPr="005F058E" w:rsidRDefault="00943844" w:rsidP="004514FC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&lt;Group</w:t>
                  </w:r>
                  <w:r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 xml:space="preserve"> Name</w:t>
                  </w: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&gt;</w:t>
                  </w:r>
                </w:p>
              </w:tc>
            </w:tr>
            <w:tr w:rsidR="00943844" w:rsidRPr="005F058E" w14:paraId="0D816E66" w14:textId="77777777" w:rsidTr="004514FC">
              <w:trPr>
                <w:cantSplit/>
                <w:jc w:val="center"/>
              </w:trPr>
              <w:tc>
                <w:tcPr>
                  <w:tcW w:w="2210" w:type="dxa"/>
                  <w:vAlign w:val="center"/>
                </w:tcPr>
                <w:p w14:paraId="5F0A9CD2" w14:textId="77777777"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Group Member</w:t>
                  </w:r>
                </w:p>
              </w:tc>
              <w:tc>
                <w:tcPr>
                  <w:tcW w:w="4607" w:type="dxa"/>
                </w:tcPr>
                <w:p w14:paraId="352F1B93" w14:textId="77777777" w:rsidR="00943844" w:rsidRPr="00E00D3E" w:rsidRDefault="00943844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 w:rsidRPr="00E00D3E">
                    <w:rPr>
                      <w:rFonts w:ascii="Calibri" w:hAnsi="Calibri"/>
                      <w:bCs/>
                      <w:szCs w:val="28"/>
                    </w:rPr>
                    <w:t>&lt;Member name&gt;&lt;RollNo&gt;&lt;Eproject_Code&gt;</w:t>
                  </w:r>
                </w:p>
                <w:p w14:paraId="6B41B6D5" w14:textId="77777777" w:rsidR="00943844" w:rsidRPr="00E00D3E" w:rsidRDefault="00943844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 w:rsidRPr="00E00D3E">
                    <w:rPr>
                      <w:rFonts w:ascii="Calibri" w:hAnsi="Calibri"/>
                      <w:bCs/>
                      <w:szCs w:val="28"/>
                    </w:rPr>
                    <w:t>&lt;Member name&gt;&lt;RollNo&gt;&lt;Eproject_Code&gt;</w:t>
                  </w:r>
                </w:p>
                <w:p w14:paraId="531000D0" w14:textId="77777777" w:rsidR="00943844" w:rsidRPr="00E00D3E" w:rsidRDefault="00943844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 w:rsidRPr="00E00D3E">
                    <w:rPr>
                      <w:rFonts w:ascii="Calibri" w:hAnsi="Calibri"/>
                      <w:bCs/>
                      <w:szCs w:val="28"/>
                    </w:rPr>
                    <w:t>&lt;Member name&gt;&lt;RollNo&gt;&lt;Eproject_Code&gt;</w:t>
                  </w:r>
                </w:p>
                <w:p w14:paraId="27FC1A15" w14:textId="77777777" w:rsidR="00943844" w:rsidRPr="005F058E" w:rsidRDefault="00943844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 w:rsidRPr="00E00D3E">
                    <w:rPr>
                      <w:rFonts w:ascii="Calibri" w:hAnsi="Calibri"/>
                      <w:bCs/>
                      <w:szCs w:val="28"/>
                    </w:rPr>
                    <w:t>&lt;Member name&gt;&lt;RollNo&gt;&lt;Eproject_Code&gt;</w:t>
                  </w:r>
                </w:p>
              </w:tc>
            </w:tr>
            <w:tr w:rsidR="00943844" w:rsidRPr="005F058E" w14:paraId="59095AA1" w14:textId="77777777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14:paraId="3974FF92" w14:textId="77777777"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Instructor</w:t>
                  </w:r>
                </w:p>
              </w:tc>
              <w:tc>
                <w:tcPr>
                  <w:tcW w:w="4607" w:type="dxa"/>
                  <w:vAlign w:val="center"/>
                </w:tcPr>
                <w:p w14:paraId="587D4693" w14:textId="77777777" w:rsidR="00943844" w:rsidRPr="005F058E" w:rsidRDefault="00943844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Cs/>
                      <w:sz w:val="28"/>
                      <w:szCs w:val="28"/>
                    </w:rPr>
                    <w:t>&lt;Faculty name&gt;</w:t>
                  </w:r>
                </w:p>
              </w:tc>
            </w:tr>
            <w:tr w:rsidR="00943844" w:rsidRPr="005F058E" w14:paraId="06ADD6A3" w14:textId="77777777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14:paraId="56E6BB89" w14:textId="77777777"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Batch</w:t>
                  </w:r>
                </w:p>
              </w:tc>
              <w:tc>
                <w:tcPr>
                  <w:tcW w:w="4607" w:type="dxa"/>
                  <w:vAlign w:val="center"/>
                </w:tcPr>
                <w:p w14:paraId="6CB569EF" w14:textId="77777777" w:rsidR="00943844" w:rsidRPr="005F058E" w:rsidRDefault="00943844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&lt;BatchName&gt;</w:t>
                  </w:r>
                </w:p>
              </w:tc>
            </w:tr>
            <w:tr w:rsidR="00632A98" w:rsidRPr="005F058E" w14:paraId="15A63CC8" w14:textId="77777777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14:paraId="560FD267" w14:textId="77777777" w:rsidR="00632A98" w:rsidRDefault="00632A98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4607" w:type="dxa"/>
                  <w:vAlign w:val="center"/>
                </w:tcPr>
                <w:p w14:paraId="3807932F" w14:textId="77777777" w:rsidR="00632A98" w:rsidRDefault="00632A9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&lt;3|4&gt;</w:t>
                  </w:r>
                </w:p>
              </w:tc>
            </w:tr>
          </w:tbl>
          <w:p w14:paraId="25767BCE" w14:textId="77777777" w:rsidR="00337AD8" w:rsidRPr="00337AD8" w:rsidRDefault="00337AD8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337AD8" w14:paraId="5CF97E33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1D623E37" w14:textId="77777777" w:rsidR="00337AD8" w:rsidRPr="00337AD8" w:rsidRDefault="00337AD8" w:rsidP="001C1A30">
            <w:pPr>
              <w:pStyle w:val="NoSpacing"/>
              <w:rPr>
                <w:b/>
                <w:bCs/>
              </w:rPr>
            </w:pPr>
          </w:p>
        </w:tc>
      </w:tr>
    </w:tbl>
    <w:p w14:paraId="6A6B4989" w14:textId="77777777" w:rsidR="00337AD8" w:rsidRDefault="00337AD8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23"/>
      </w:tblGrid>
      <w:tr w:rsidR="00337AD8" w14:paraId="5CBA9F6D" w14:textId="77777777">
        <w:tc>
          <w:tcPr>
            <w:tcW w:w="5000" w:type="pct"/>
          </w:tcPr>
          <w:p w14:paraId="30F0F2E6" w14:textId="77777777" w:rsidR="00337AD8" w:rsidRPr="00A20B39" w:rsidRDefault="00337AD8" w:rsidP="00337AD8">
            <w:pPr>
              <w:jc w:val="center"/>
              <w:rPr>
                <w:rFonts w:ascii="Calibri" w:hAnsi="Calibri"/>
                <w:sz w:val="56"/>
                <w:szCs w:val="52"/>
              </w:rPr>
            </w:pPr>
            <w:r w:rsidRPr="00A20B39">
              <w:rPr>
                <w:rFonts w:ascii="Calibri" w:hAnsi="Calibri"/>
                <w:sz w:val="28"/>
              </w:rPr>
              <w:t>- Hanoi, &lt;month&gt;/&lt;year&gt; -</w:t>
            </w:r>
          </w:p>
          <w:p w14:paraId="26A32B23" w14:textId="77777777" w:rsidR="00337AD8" w:rsidRPr="00337AD8" w:rsidRDefault="00337AD8" w:rsidP="00337AD8">
            <w:pPr>
              <w:pStyle w:val="NoSpacing"/>
            </w:pPr>
          </w:p>
        </w:tc>
      </w:tr>
    </w:tbl>
    <w:p w14:paraId="7E82FDE6" w14:textId="77777777" w:rsidR="00337AD8" w:rsidRDefault="00337AD8"/>
    <w:p w14:paraId="02535094" w14:textId="77777777" w:rsidR="006211F0" w:rsidRDefault="006211F0" w:rsidP="006211F0">
      <w:pPr>
        <w:jc w:val="center"/>
        <w:rPr>
          <w:rFonts w:ascii="Calibri" w:hAnsi="Calibri"/>
        </w:rPr>
      </w:pPr>
    </w:p>
    <w:p w14:paraId="5146E028" w14:textId="77777777" w:rsidR="006211F0" w:rsidRPr="005F058E" w:rsidRDefault="006211F0" w:rsidP="006211F0">
      <w:pPr>
        <w:jc w:val="center"/>
        <w:rPr>
          <w:rFonts w:ascii="Calibri" w:hAnsi="Calibri"/>
        </w:rPr>
      </w:pPr>
      <w:r w:rsidRPr="005F058E">
        <w:rPr>
          <w:rFonts w:ascii="Calibri" w:hAnsi="Calibri"/>
        </w:rPr>
        <w:t>&lt;</w:t>
      </w:r>
      <w:r w:rsidRPr="005F058E">
        <w:rPr>
          <w:rFonts w:ascii="Calibri" w:hAnsi="Calibri"/>
          <w:color w:val="FF0000"/>
          <w:sz w:val="28"/>
          <w:szCs w:val="28"/>
        </w:rPr>
        <w:t>This is the template document.  Replace any text in &lt;&gt; with your text.  When you are done, there should be no &lt;&gt; or text surrounded by &lt;&gt; in this document.  Remember, this purpose of this document is to be useful: not just work to get a grade.</w:t>
      </w:r>
      <w:r w:rsidRPr="005F058E">
        <w:rPr>
          <w:rFonts w:ascii="Calibri" w:hAnsi="Calibri"/>
        </w:rPr>
        <w:t>&gt;</w:t>
      </w:r>
    </w:p>
    <w:p w14:paraId="271246B0" w14:textId="77777777" w:rsidR="0092009B" w:rsidRPr="003C7446" w:rsidRDefault="00337AD8" w:rsidP="003C7446">
      <w:pPr>
        <w:jc w:val="center"/>
        <w:rPr>
          <w:rFonts w:ascii="Calibri" w:hAnsi="Calibri"/>
          <w:i/>
        </w:rPr>
      </w:pPr>
      <w:r w:rsidRPr="003C7446">
        <w:rPr>
          <w:rFonts w:ascii="Calibri" w:hAnsi="Calibri"/>
          <w:i/>
        </w:rPr>
        <w:br w:type="page"/>
      </w:r>
      <w:r w:rsidR="0092009B" w:rsidRPr="003C7446">
        <w:rPr>
          <w:rFonts w:ascii="Calibri" w:hAnsi="Calibri"/>
          <w:i/>
        </w:rPr>
        <w:lastRenderedPageBreak/>
        <w:t>&lt;</w:t>
      </w:r>
      <w:r w:rsidR="00D96E3F" w:rsidRPr="003C7446">
        <w:rPr>
          <w:rFonts w:ascii="Calibri" w:hAnsi="Calibri"/>
          <w:i/>
        </w:rPr>
        <w:t xml:space="preserve">The </w:t>
      </w:r>
      <w:r w:rsidR="0092009B" w:rsidRPr="003C7446">
        <w:rPr>
          <w:rFonts w:ascii="Calibri" w:hAnsi="Calibri"/>
          <w:i/>
        </w:rPr>
        <w:t xml:space="preserve">Table of Contents </w:t>
      </w:r>
      <w:r w:rsidR="00D96E3F" w:rsidRPr="003C7446">
        <w:rPr>
          <w:rFonts w:ascii="Calibri" w:hAnsi="Calibri"/>
          <w:i/>
        </w:rPr>
        <w:t>g</w:t>
      </w:r>
      <w:r w:rsidR="00847EF5" w:rsidRPr="003C7446">
        <w:rPr>
          <w:rFonts w:ascii="Calibri" w:hAnsi="Calibri"/>
          <w:i/>
        </w:rPr>
        <w:t xml:space="preserve">oes </w:t>
      </w:r>
      <w:r w:rsidR="00D96E3F" w:rsidRPr="003C7446">
        <w:rPr>
          <w:rFonts w:ascii="Calibri" w:hAnsi="Calibri"/>
          <w:i/>
        </w:rPr>
        <w:t>h</w:t>
      </w:r>
      <w:r w:rsidR="0092009B" w:rsidRPr="003C7446">
        <w:rPr>
          <w:rFonts w:ascii="Calibri" w:hAnsi="Calibri"/>
          <w:i/>
        </w:rPr>
        <w:t>ere&gt;</w:t>
      </w:r>
    </w:p>
    <w:p w14:paraId="032E847D" w14:textId="77777777" w:rsidR="00260654" w:rsidRDefault="0038784A" w:rsidP="00260654">
      <w:pPr>
        <w:pStyle w:val="Heading1"/>
        <w:numPr>
          <w:ilvl w:val="0"/>
          <w:numId w:val="15"/>
        </w:numPr>
      </w:pPr>
      <w:r>
        <w:br w:type="page"/>
      </w:r>
      <w:r>
        <w:lastRenderedPageBreak/>
        <w:t xml:space="preserve">Introduction </w:t>
      </w:r>
    </w:p>
    <w:p w14:paraId="2A9D6BE1" w14:textId="77777777" w:rsidR="00930676" w:rsidRDefault="00930676" w:rsidP="002C0560"/>
    <w:p w14:paraId="7440609E" w14:textId="77777777" w:rsidR="002C0560" w:rsidRPr="006B4CEA" w:rsidRDefault="002C0560" w:rsidP="002C0560">
      <w:pPr>
        <w:rPr>
          <w:i/>
        </w:rPr>
      </w:pPr>
      <w:r w:rsidRPr="006B4CEA">
        <w:rPr>
          <w:i/>
        </w:rPr>
        <w:t>&lt;Introduct</w:t>
      </w:r>
      <w:r w:rsidR="00A65CE0">
        <w:rPr>
          <w:i/>
        </w:rPr>
        <w:t xml:space="preserve">ion to this document, how it </w:t>
      </w:r>
      <w:r w:rsidRPr="006B4CEA">
        <w:rPr>
          <w:i/>
        </w:rPr>
        <w:t>is organize, what it contains&gt;</w:t>
      </w:r>
    </w:p>
    <w:p w14:paraId="64C781FC" w14:textId="77777777" w:rsidR="00AC310B" w:rsidRDefault="00260654" w:rsidP="00260654">
      <w:pPr>
        <w:pStyle w:val="Heading1"/>
        <w:numPr>
          <w:ilvl w:val="0"/>
          <w:numId w:val="15"/>
        </w:numPr>
      </w:pPr>
      <w:bookmarkStart w:id="0" w:name="_Toc67506811"/>
      <w:r>
        <w:t xml:space="preserve"> </w:t>
      </w:r>
      <w:r w:rsidR="00AC310B" w:rsidRPr="00464D98">
        <w:t>Problem Definition</w:t>
      </w:r>
      <w:bookmarkStart w:id="1" w:name="_GoBack"/>
      <w:bookmarkEnd w:id="0"/>
      <w:bookmarkEnd w:id="1"/>
    </w:p>
    <w:p w14:paraId="54D292A9" w14:textId="77777777"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2" w:name="_Toc57079209"/>
      <w:bookmarkStart w:id="3" w:name="_Toc67506812"/>
      <w:r w:rsidRPr="00464D98">
        <w:t>Problem Abstraction</w:t>
      </w:r>
      <w:bookmarkEnd w:id="2"/>
      <w:bookmarkEnd w:id="3"/>
    </w:p>
    <w:p w14:paraId="2D514FBD" w14:textId="77777777"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930676" w:rsidRPr="006B4CEA">
        <w:rPr>
          <w:i/>
        </w:rPr>
        <w:t>Write down the problem abstract. This can be paraphrase from the Customer’s Requirement Statement sent from India</w:t>
      </w:r>
      <w:r w:rsidRPr="006B4CEA">
        <w:rPr>
          <w:i/>
        </w:rPr>
        <w:t>&gt;</w:t>
      </w:r>
    </w:p>
    <w:p w14:paraId="236CC02E" w14:textId="77777777"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4" w:name="_Toc57079210"/>
      <w:bookmarkStart w:id="5" w:name="_Toc67506813"/>
      <w:r w:rsidRPr="00464D98">
        <w:t>The Current System</w:t>
      </w:r>
      <w:bookmarkEnd w:id="4"/>
      <w:bookmarkEnd w:id="5"/>
    </w:p>
    <w:p w14:paraId="1E15793C" w14:textId="77777777"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 xml:space="preserve">Describe the current system\situation. </w:t>
      </w:r>
      <w:r w:rsidR="00930676" w:rsidRPr="006B4CEA">
        <w:rPr>
          <w:i/>
        </w:rPr>
        <w:t>This can be paraphrase from the Customer’s Requirement Statement sent from India&gt;</w:t>
      </w:r>
    </w:p>
    <w:p w14:paraId="38D8A214" w14:textId="77777777"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6" w:name="_Toc57079211"/>
      <w:bookmarkStart w:id="7" w:name="_Toc67506814"/>
      <w:r w:rsidRPr="00464D98">
        <w:t>The Proposed System</w:t>
      </w:r>
      <w:bookmarkEnd w:id="6"/>
      <w:bookmarkEnd w:id="7"/>
    </w:p>
    <w:p w14:paraId="69CEA457" w14:textId="77777777"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>Describe the system under developed. This can be paraphrase from the Customer’s Requirement Statement sent from India&gt;</w:t>
      </w:r>
    </w:p>
    <w:p w14:paraId="37839DF5" w14:textId="77777777"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8" w:name="_Toc57079212"/>
      <w:bookmarkStart w:id="9" w:name="_Toc67506815"/>
      <w:r w:rsidRPr="00464D98">
        <w:t>Boundaries of the System</w:t>
      </w:r>
      <w:bookmarkEnd w:id="8"/>
      <w:bookmarkEnd w:id="9"/>
    </w:p>
    <w:p w14:paraId="4F4F9F9D" w14:textId="77777777" w:rsidR="00AC310B" w:rsidRPr="00464D98" w:rsidRDefault="00AC310B" w:rsidP="00464D98">
      <w:r w:rsidRPr="00DD49A8">
        <w:rPr>
          <w:i/>
        </w:rPr>
        <w:t>&lt;</w:t>
      </w:r>
      <w:r w:rsidR="00CA67C6" w:rsidRPr="00DD49A8">
        <w:rPr>
          <w:i/>
        </w:rPr>
        <w:t xml:space="preserve"> </w:t>
      </w:r>
      <w:r w:rsidR="00DD49A8">
        <w:rPr>
          <w:i/>
        </w:rPr>
        <w:t xml:space="preserve">List the scope\boundaries of the System-under-developed. </w:t>
      </w:r>
      <w:r w:rsidR="00DD49A8" w:rsidRPr="006B4CEA">
        <w:rPr>
          <w:i/>
        </w:rPr>
        <w:t>This can be paraphrase from the Customer’s Requirement Statement sent from India&gt;</w:t>
      </w:r>
    </w:p>
    <w:p w14:paraId="3CAB1B2F" w14:textId="77777777" w:rsidR="00AC310B" w:rsidRPr="00464D98" w:rsidRDefault="000500B1" w:rsidP="00081A83">
      <w:pPr>
        <w:pStyle w:val="Heading2"/>
        <w:numPr>
          <w:ilvl w:val="1"/>
          <w:numId w:val="15"/>
        </w:numPr>
      </w:pPr>
      <w:r w:rsidRPr="00464D98">
        <w:t>Development Environment</w:t>
      </w:r>
    </w:p>
    <w:p w14:paraId="0B3EA90D" w14:textId="77777777" w:rsidR="00C9331F" w:rsidRPr="002E1C96" w:rsidRDefault="00667E56" w:rsidP="00464D98">
      <w:pPr>
        <w:rPr>
          <w:i/>
        </w:rPr>
      </w:pPr>
      <w:r w:rsidRPr="002E1C96">
        <w:rPr>
          <w:i/>
        </w:rPr>
        <w:t xml:space="preserve">&lt;Describe the environment for system development. </w:t>
      </w:r>
      <w:r w:rsidR="00A65CE0" w:rsidRPr="002E1C96">
        <w:rPr>
          <w:i/>
        </w:rPr>
        <w:t>Include</w:t>
      </w:r>
      <w:r w:rsidRPr="002E1C96">
        <w:rPr>
          <w:i/>
        </w:rPr>
        <w:t xml:space="preserve"> soft</w:t>
      </w:r>
      <w:r w:rsidR="00A65CE0">
        <w:rPr>
          <w:i/>
        </w:rPr>
        <w:t>ware</w:t>
      </w:r>
      <w:r w:rsidR="00FF1E76" w:rsidRPr="002E1C96">
        <w:rPr>
          <w:i/>
        </w:rPr>
        <w:t xml:space="preserve"> and </w:t>
      </w:r>
      <w:r w:rsidR="00A65CE0">
        <w:rPr>
          <w:i/>
        </w:rPr>
        <w:t>hardware</w:t>
      </w:r>
      <w:r w:rsidR="00FF1E76" w:rsidRPr="002E1C96">
        <w:rPr>
          <w:i/>
        </w:rPr>
        <w:t xml:space="preserve"> requirements</w:t>
      </w:r>
      <w:r w:rsidRPr="002E1C96">
        <w:rPr>
          <w:i/>
        </w:rPr>
        <w:t>&gt;</w:t>
      </w:r>
      <w:r w:rsidR="006B07D7" w:rsidRPr="002E1C96">
        <w:rPr>
          <w:i/>
        </w:rPr>
        <w:br w:type="page"/>
      </w:r>
    </w:p>
    <w:p w14:paraId="7DE81C6E" w14:textId="77777777" w:rsidR="002C727C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Requirements and Business Flow</w:t>
      </w:r>
    </w:p>
    <w:p w14:paraId="4C979774" w14:textId="77777777" w:rsidR="00AC5A0A" w:rsidRPr="00464D98" w:rsidRDefault="00AC5A0A" w:rsidP="00464D98"/>
    <w:p w14:paraId="6E9A21C4" w14:textId="77777777" w:rsidR="009B3434" w:rsidRPr="002E1C96" w:rsidRDefault="009B3434" w:rsidP="00464D98">
      <w:pPr>
        <w:rPr>
          <w:i/>
        </w:rPr>
      </w:pPr>
      <w:r w:rsidRPr="002E1C96">
        <w:rPr>
          <w:i/>
        </w:rPr>
        <w:t>&lt;In this section you will provide the requirements you developed against.  This section should be useful, so only provide enough information (requirements, diagrams) to help with the implementation of t</w:t>
      </w:r>
      <w:r w:rsidR="00CA67C6" w:rsidRPr="002E1C96">
        <w:rPr>
          <w:i/>
        </w:rPr>
        <w:t xml:space="preserve">he software. </w:t>
      </w:r>
      <w:r w:rsidRPr="002E1C96">
        <w:rPr>
          <w:i/>
        </w:rPr>
        <w:t xml:space="preserve"> Focus on the “non-obvious” aspects.  If you are dealing with a business process, activity diagrams are good.  Making a set of requirements that is compact, simple and covers all the key aspects of the software can.  Don’t do the work if you don’t need it!&gt;</w:t>
      </w:r>
    </w:p>
    <w:p w14:paraId="2A0E5A3C" w14:textId="77777777" w:rsidR="009B3434" w:rsidRPr="00464D98" w:rsidRDefault="009B3434" w:rsidP="00464D98"/>
    <w:p w14:paraId="03A8775B" w14:textId="77777777" w:rsidR="009B3434" w:rsidRPr="00464D98" w:rsidRDefault="00CA0779" w:rsidP="00081A83">
      <w:pPr>
        <w:pStyle w:val="Heading2"/>
        <w:numPr>
          <w:ilvl w:val="1"/>
          <w:numId w:val="15"/>
        </w:numPr>
      </w:pPr>
      <w:r w:rsidRPr="00464D98">
        <w:t>Customer Requirement Specification</w:t>
      </w:r>
      <w:r w:rsidR="009B3434" w:rsidRPr="00464D98">
        <w:t xml:space="preserve"> </w:t>
      </w:r>
    </w:p>
    <w:p w14:paraId="70F7A371" w14:textId="77777777" w:rsidR="009B3434" w:rsidRPr="00973F5F" w:rsidRDefault="00C64AEB" w:rsidP="00464D98">
      <w:pPr>
        <w:rPr>
          <w:i/>
        </w:rPr>
      </w:pPr>
      <w:r w:rsidRPr="00973F5F">
        <w:rPr>
          <w:i/>
        </w:rPr>
        <w:t>&lt;</w:t>
      </w:r>
      <w:r w:rsidR="006774F5" w:rsidRPr="00973F5F">
        <w:rPr>
          <w:i/>
        </w:rPr>
        <w:t>Summarize</w:t>
      </w:r>
      <w:r w:rsidRPr="00973F5F">
        <w:rPr>
          <w:i/>
        </w:rPr>
        <w:t xml:space="preserve"> the </w:t>
      </w:r>
      <w:r w:rsidR="006774F5" w:rsidRPr="00973F5F">
        <w:rPr>
          <w:i/>
        </w:rPr>
        <w:t>customer</w:t>
      </w:r>
      <w:r w:rsidRPr="00973F5F">
        <w:rPr>
          <w:i/>
        </w:rPr>
        <w:t xml:space="preserve"> requirement into the compact form&gt;</w:t>
      </w:r>
    </w:p>
    <w:p w14:paraId="67460788" w14:textId="77777777" w:rsidR="009B3434" w:rsidRPr="00464D98" w:rsidRDefault="009B3434" w:rsidP="00464D98"/>
    <w:p w14:paraId="049BD263" w14:textId="77777777" w:rsidR="009B3434" w:rsidRPr="00464D98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Activity Diagram </w:t>
      </w:r>
    </w:p>
    <w:p w14:paraId="68E2DB9B" w14:textId="77777777" w:rsidR="009B3434" w:rsidRPr="00FD6207" w:rsidRDefault="00E7135D" w:rsidP="00464D98">
      <w:pPr>
        <w:rPr>
          <w:i/>
        </w:rPr>
      </w:pPr>
      <w:r w:rsidRPr="00FD6207">
        <w:rPr>
          <w:i/>
        </w:rPr>
        <w:t>&lt;</w:t>
      </w:r>
      <w:r w:rsidR="007200C5" w:rsidRPr="00FD6207">
        <w:rPr>
          <w:i/>
        </w:rPr>
        <w:t xml:space="preserve">Business processes should be modeled carefully. Use activity diagrams </w:t>
      </w:r>
      <w:r w:rsidR="00973F5F" w:rsidRPr="00FD6207">
        <w:rPr>
          <w:i/>
        </w:rPr>
        <w:t xml:space="preserve">to show important businesses. </w:t>
      </w:r>
      <w:r w:rsidR="00DB1A3E" w:rsidRPr="00FD6207">
        <w:rPr>
          <w:i/>
        </w:rPr>
        <w:t xml:space="preserve">Focus on </w:t>
      </w:r>
      <w:r w:rsidR="006F15FF" w:rsidRPr="00FD6207">
        <w:rPr>
          <w:i/>
        </w:rPr>
        <w:t xml:space="preserve">non-trivial </w:t>
      </w:r>
      <w:r w:rsidR="00B41D62" w:rsidRPr="00FD6207">
        <w:rPr>
          <w:i/>
        </w:rPr>
        <w:t>ones</w:t>
      </w:r>
      <w:r w:rsidRPr="00FD6207">
        <w:rPr>
          <w:i/>
        </w:rPr>
        <w:t>&gt;</w:t>
      </w:r>
    </w:p>
    <w:p w14:paraId="620FB9A0" w14:textId="77777777" w:rsidR="009B3434" w:rsidRPr="00464D98" w:rsidRDefault="009B3434" w:rsidP="00464D98"/>
    <w:p w14:paraId="105113AF" w14:textId="77777777" w:rsidR="009B3434" w:rsidRPr="00464D98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Use Case Diagram </w:t>
      </w:r>
    </w:p>
    <w:p w14:paraId="116CCAE9" w14:textId="77777777" w:rsidR="009B3434" w:rsidRPr="002C00D3" w:rsidRDefault="0028421B" w:rsidP="00464D98">
      <w:pPr>
        <w:rPr>
          <w:i/>
        </w:rPr>
      </w:pPr>
      <w:r w:rsidRPr="002C00D3">
        <w:rPr>
          <w:i/>
        </w:rPr>
        <w:t xml:space="preserve">&lt;Put here the </w:t>
      </w:r>
      <w:r w:rsidR="00A65CE0" w:rsidRPr="002C00D3">
        <w:rPr>
          <w:i/>
        </w:rPr>
        <w:t>overall</w:t>
      </w:r>
      <w:r w:rsidRPr="002C00D3">
        <w:rPr>
          <w:i/>
        </w:rPr>
        <w:t xml:space="preserve"> use case diagram. If the system can be partitioned into several sub-system</w:t>
      </w:r>
      <w:r w:rsidR="002C00D3" w:rsidRPr="002C00D3">
        <w:rPr>
          <w:i/>
        </w:rPr>
        <w:t>s</w:t>
      </w:r>
      <w:r w:rsidRPr="002C00D3">
        <w:rPr>
          <w:i/>
        </w:rPr>
        <w:t>, you can use multiple diagrams to show the overall functionalities of the system&gt;</w:t>
      </w:r>
    </w:p>
    <w:p w14:paraId="15B1182D" w14:textId="77777777" w:rsidR="009B3434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Use Case Specification </w:t>
      </w:r>
    </w:p>
    <w:p w14:paraId="45F92D6B" w14:textId="77777777" w:rsidR="00AA7E17" w:rsidRDefault="002C00D3" w:rsidP="00464D98">
      <w:pPr>
        <w:rPr>
          <w:i/>
        </w:rPr>
      </w:pPr>
      <w:r w:rsidRPr="002C00D3">
        <w:rPr>
          <w:i/>
        </w:rPr>
        <w:t>&lt;</w:t>
      </w:r>
      <w:r>
        <w:rPr>
          <w:i/>
        </w:rPr>
        <w:t>Write down all non-trivial use cases. This should reflect what you get when your team do</w:t>
      </w:r>
      <w:r w:rsidR="00C618C7">
        <w:rPr>
          <w:i/>
        </w:rPr>
        <w:t>es</w:t>
      </w:r>
      <w:r>
        <w:rPr>
          <w:i/>
        </w:rPr>
        <w:t xml:space="preserve"> the system analysis</w:t>
      </w:r>
      <w:r w:rsidR="00C618C7">
        <w:rPr>
          <w:i/>
        </w:rPr>
        <w:t>. Use the template to write the detailed specification for use cases</w:t>
      </w:r>
      <w:r w:rsidRPr="002C00D3">
        <w:rPr>
          <w:i/>
        </w:rPr>
        <w:t>&gt;</w:t>
      </w:r>
    </w:p>
    <w:p w14:paraId="03504F1F" w14:textId="77777777" w:rsidR="00CD5854" w:rsidRDefault="00A8536F" w:rsidP="00464D98">
      <w:pPr>
        <w:rPr>
          <w:i/>
        </w:rPr>
      </w:pPr>
      <w:r>
        <w:rPr>
          <w:i/>
        </w:rPr>
        <w:t>&lt;Use case temlpate: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74"/>
        <w:gridCol w:w="2329"/>
        <w:gridCol w:w="1088"/>
        <w:gridCol w:w="721"/>
        <w:gridCol w:w="2025"/>
      </w:tblGrid>
      <w:tr w:rsidR="00DB32E5" w:rsidRPr="00F74546" w14:paraId="36C7A527" w14:textId="77777777" w:rsidTr="004514FC">
        <w:tc>
          <w:tcPr>
            <w:tcW w:w="5000" w:type="pct"/>
            <w:gridSpan w:val="5"/>
            <w:shd w:val="clear" w:color="auto" w:fill="F3F3F3"/>
          </w:tcPr>
          <w:p w14:paraId="3AF8054B" w14:textId="77777777" w:rsidR="00DB32E5" w:rsidRPr="00F74546" w:rsidRDefault="00DB32E5" w:rsidP="004514FC"/>
          <w:p w14:paraId="57EFEE75" w14:textId="77777777"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 CASE SPECIFICATION</w:t>
            </w:r>
          </w:p>
          <w:p w14:paraId="2A9BD1AD" w14:textId="77777777" w:rsidR="00DB32E5" w:rsidRPr="00F74546" w:rsidRDefault="00DB32E5" w:rsidP="004514FC"/>
        </w:tc>
      </w:tr>
      <w:tr w:rsidR="00DB32E5" w:rsidRPr="00F74546" w14:paraId="3053DB18" w14:textId="77777777" w:rsidTr="004514FC">
        <w:tc>
          <w:tcPr>
            <w:tcW w:w="1391" w:type="pct"/>
            <w:shd w:val="clear" w:color="auto" w:fill="F3F3F3"/>
          </w:tcPr>
          <w:p w14:paraId="241791B3" w14:textId="77777777"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373D5346" w14:textId="77777777" w:rsidR="00DB32E5" w:rsidRPr="00F74546" w:rsidRDefault="00DB32E5" w:rsidP="004514FC">
            <w:r>
              <w:t>&lt;UC001&gt;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46B076B3" w14:textId="77777777"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14:paraId="7AC69BCC" w14:textId="77777777" w:rsidR="00DB32E5" w:rsidRPr="00F74546" w:rsidRDefault="00DB32E5" w:rsidP="004514FC">
            <w:r>
              <w:t>&lt;</w:t>
            </w:r>
            <w:r w:rsidRPr="00F74546">
              <w:t>1.0</w:t>
            </w:r>
            <w:r>
              <w:t>&gt;</w:t>
            </w:r>
          </w:p>
        </w:tc>
      </w:tr>
      <w:tr w:rsidR="00DB32E5" w:rsidRPr="00F74546" w14:paraId="33092156" w14:textId="77777777" w:rsidTr="004514FC">
        <w:tc>
          <w:tcPr>
            <w:tcW w:w="1391" w:type="pct"/>
            <w:shd w:val="clear" w:color="auto" w:fill="F3F3F3"/>
          </w:tcPr>
          <w:p w14:paraId="1C08F679" w14:textId="77777777"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1EE42FC3" w14:textId="77777777" w:rsidR="00DB32E5" w:rsidRPr="00F74546" w:rsidRDefault="00DB32E5" w:rsidP="004514FC">
            <w:r>
              <w:t>&lt;Name&gt;</w:t>
            </w:r>
          </w:p>
        </w:tc>
      </w:tr>
      <w:tr w:rsidR="00DB32E5" w:rsidRPr="00F74546" w14:paraId="71EABC3D" w14:textId="77777777" w:rsidTr="004514FC">
        <w:tc>
          <w:tcPr>
            <w:tcW w:w="1391" w:type="pct"/>
            <w:shd w:val="clear" w:color="auto" w:fill="F3F3F3"/>
          </w:tcPr>
          <w:p w14:paraId="00509D63" w14:textId="77777777"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2FB29AD5" w14:textId="77777777" w:rsidR="00DB32E5" w:rsidRPr="00F74546" w:rsidRDefault="00DB32E5" w:rsidP="004514FC">
            <w:r>
              <w:t>&lt;Members&gt;</w:t>
            </w:r>
          </w:p>
        </w:tc>
      </w:tr>
      <w:tr w:rsidR="00DB32E5" w:rsidRPr="00F74546" w14:paraId="60F60DA1" w14:textId="77777777" w:rsidTr="004514FC">
        <w:tc>
          <w:tcPr>
            <w:tcW w:w="1391" w:type="pct"/>
            <w:tcBorders>
              <w:bottom w:val="single" w:sz="4" w:space="0" w:color="auto"/>
            </w:tcBorders>
            <w:shd w:val="clear" w:color="auto" w:fill="F3F3F3"/>
          </w:tcPr>
          <w:p w14:paraId="554456BC" w14:textId="77777777"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Date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39C05DC3" w14:textId="77777777" w:rsidR="00DB32E5" w:rsidRPr="00F74546" w:rsidRDefault="00DB32E5" w:rsidP="004514FC">
            <w:r>
              <w:t>Dd/mm/yyyy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3F3F3"/>
          </w:tcPr>
          <w:p w14:paraId="23D9D829" w14:textId="77777777"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bottom w:val="single" w:sz="4" w:space="0" w:color="auto"/>
            </w:tcBorders>
          </w:tcPr>
          <w:p w14:paraId="774659F5" w14:textId="77777777" w:rsidR="00DB32E5" w:rsidRPr="00F74546" w:rsidRDefault="00DB32E5" w:rsidP="004514FC">
            <w:r>
              <w:t>&lt;</w:t>
            </w:r>
            <w:r w:rsidRPr="00F74546">
              <w:t>High</w:t>
            </w:r>
            <w:r>
              <w:t>\Normal\Low&gt;</w:t>
            </w:r>
          </w:p>
        </w:tc>
      </w:tr>
      <w:tr w:rsidR="00DB32E5" w:rsidRPr="00F74546" w14:paraId="351823D0" w14:textId="77777777" w:rsidTr="004514FC">
        <w:tc>
          <w:tcPr>
            <w:tcW w:w="5000" w:type="pct"/>
            <w:gridSpan w:val="5"/>
            <w:shd w:val="clear" w:color="auto" w:fill="FFFFFF"/>
          </w:tcPr>
          <w:p w14:paraId="5A75BC9E" w14:textId="77777777"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Actor:</w:t>
            </w:r>
          </w:p>
          <w:p w14:paraId="71D1DF26" w14:textId="77777777" w:rsidR="00DB32E5" w:rsidRPr="00F74546" w:rsidRDefault="00DB32E5" w:rsidP="004514FC">
            <w:pPr>
              <w:ind w:left="720"/>
            </w:pPr>
            <w:r>
              <w:t>&lt;Lit all actors&gt;</w:t>
            </w:r>
          </w:p>
          <w:p w14:paraId="1B6AA846" w14:textId="77777777" w:rsidR="00DB32E5" w:rsidRPr="00F74546" w:rsidRDefault="00DB32E5" w:rsidP="004514FC">
            <w:pPr>
              <w:ind w:left="720"/>
            </w:pPr>
          </w:p>
          <w:p w14:paraId="65C63575" w14:textId="77777777"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Summary:</w:t>
            </w:r>
          </w:p>
          <w:p w14:paraId="7FFDB3E6" w14:textId="77777777"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use case&gt;</w:t>
            </w:r>
          </w:p>
          <w:p w14:paraId="42EB7C0F" w14:textId="77777777"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Goal:</w:t>
            </w:r>
          </w:p>
          <w:p w14:paraId="5F032EE1" w14:textId="77777777"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goal of use case&gt;</w:t>
            </w:r>
          </w:p>
          <w:p w14:paraId="182A4901" w14:textId="77777777" w:rsidR="00DB32E5" w:rsidRPr="00F74546" w:rsidRDefault="00DB32E5" w:rsidP="004514FC"/>
          <w:p w14:paraId="293F67FB" w14:textId="77777777" w:rsidR="00DB32E5" w:rsidRPr="00F74546" w:rsidRDefault="00DB32E5" w:rsidP="004514FC">
            <w:pPr>
              <w:rPr>
                <w:b/>
                <w:u w:val="single"/>
              </w:rPr>
            </w:pPr>
            <w:r w:rsidRPr="00F74546">
              <w:rPr>
                <w:b/>
                <w:bCs/>
                <w:u w:val="single"/>
              </w:rPr>
              <w:lastRenderedPageBreak/>
              <w:t>Triggers</w:t>
            </w:r>
          </w:p>
          <w:p w14:paraId="0084E001" w14:textId="77777777" w:rsidR="00DB32E5" w:rsidRPr="00567478" w:rsidRDefault="00DB32E5" w:rsidP="004514FC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567478">
              <w:rPr>
                <w:i/>
              </w:rPr>
              <w:t xml:space="preserve">&lt;What </w:t>
            </w:r>
            <w:r>
              <w:rPr>
                <w:i/>
              </w:rPr>
              <w:t>leads</w:t>
            </w:r>
            <w:r w:rsidRPr="00567478">
              <w:rPr>
                <w:i/>
              </w:rPr>
              <w:t xml:space="preserve"> this use case?&gt;</w:t>
            </w:r>
            <w:r w:rsidRPr="00567478">
              <w:rPr>
                <w:i/>
              </w:rPr>
              <w:tab/>
            </w:r>
          </w:p>
          <w:p w14:paraId="04923559" w14:textId="77777777"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Preconditions:</w:t>
            </w:r>
          </w:p>
          <w:p w14:paraId="78154689" w14:textId="77777777"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pre-condition</w:t>
            </w:r>
            <w:r>
              <w:rPr>
                <w:i/>
              </w:rPr>
              <w:t>s</w:t>
            </w:r>
            <w:r w:rsidRPr="00567478">
              <w:rPr>
                <w:i/>
              </w:rPr>
              <w:t xml:space="preserve"> for this use case&gt;</w:t>
            </w:r>
          </w:p>
          <w:p w14:paraId="633FEBBD" w14:textId="77777777"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Post</w:t>
            </w:r>
            <w:r w:rsidRPr="00F74546">
              <w:rPr>
                <w:b/>
              </w:rPr>
              <w:t xml:space="preserve"> </w:t>
            </w:r>
            <w:r w:rsidRPr="00F74546">
              <w:rPr>
                <w:b/>
                <w:bCs/>
              </w:rPr>
              <w:t>Conditions:</w:t>
            </w:r>
          </w:p>
          <w:p w14:paraId="264396E4" w14:textId="77777777"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</w:t>
            </w:r>
            <w:r>
              <w:rPr>
                <w:i/>
              </w:rPr>
              <w:t>post</w:t>
            </w:r>
            <w:r w:rsidRPr="00567478">
              <w:rPr>
                <w:i/>
              </w:rPr>
              <w:t>-condition for this use case&gt;</w:t>
            </w:r>
          </w:p>
          <w:p w14:paraId="0A006B85" w14:textId="77777777"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Main Success Scenario:</w:t>
            </w:r>
          </w:p>
          <w:p w14:paraId="4D2973C1" w14:textId="77777777"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main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successfully </w:t>
            </w:r>
            <w:r w:rsidRPr="00567478">
              <w:rPr>
                <w:i/>
              </w:rPr>
              <w:t>&gt;</w:t>
            </w:r>
          </w:p>
          <w:p w14:paraId="4A4A93EC" w14:textId="77777777" w:rsidR="00DB32E5" w:rsidRPr="00F74546" w:rsidRDefault="00DB32E5" w:rsidP="004514FC">
            <w:pPr>
              <w:tabs>
                <w:tab w:val="left" w:pos="5880"/>
              </w:tabs>
            </w:pPr>
            <w:r w:rsidRPr="00F74546">
              <w:tab/>
            </w:r>
          </w:p>
          <w:p w14:paraId="2A199249" w14:textId="77777777"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Alternative Scenario: </w:t>
            </w:r>
          </w:p>
          <w:p w14:paraId="320DD449" w14:textId="77777777"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other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in some alternatives condition </w:t>
            </w:r>
            <w:r w:rsidRPr="00567478">
              <w:rPr>
                <w:i/>
              </w:rPr>
              <w:t>&gt;</w:t>
            </w:r>
          </w:p>
          <w:p w14:paraId="5795BF39" w14:textId="77777777"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Exceptions:</w:t>
            </w:r>
          </w:p>
          <w:p w14:paraId="26D5CB38" w14:textId="77777777" w:rsidR="00DB32E5" w:rsidRPr="001E3E16" w:rsidRDefault="00DB32E5" w:rsidP="004514FC">
            <w:pPr>
              <w:rPr>
                <w:i/>
              </w:rPr>
            </w:pPr>
            <w:r w:rsidRPr="001E3E16">
              <w:rPr>
                <w:i/>
              </w:rPr>
              <w:t xml:space="preserve">          &lt;list the exceptions of this use case&gt;</w:t>
            </w:r>
          </w:p>
          <w:p w14:paraId="72E1F131" w14:textId="77777777" w:rsidR="00DB32E5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Relationships: </w:t>
            </w:r>
          </w:p>
          <w:p w14:paraId="60EEDA70" w14:textId="77777777" w:rsidR="00DB32E5" w:rsidRPr="00C21931" w:rsidRDefault="00DB32E5" w:rsidP="004514FC">
            <w:pPr>
              <w:rPr>
                <w:bCs/>
                <w:i/>
              </w:rPr>
            </w:pPr>
            <w:r w:rsidRPr="00BA03B2">
              <w:rPr>
                <w:bCs/>
                <w:i/>
              </w:rPr>
              <w:t>&lt;List the relationships that use case relates to&gt;</w:t>
            </w:r>
            <w:r w:rsidRPr="00F74546">
              <w:tab/>
            </w:r>
          </w:p>
          <w:p w14:paraId="463EDB6B" w14:textId="77777777"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Business Rules:</w:t>
            </w:r>
          </w:p>
          <w:p w14:paraId="747484D0" w14:textId="77777777" w:rsidR="00DB32E5" w:rsidRPr="005D4C8F" w:rsidRDefault="00DB32E5" w:rsidP="004514FC">
            <w:pPr>
              <w:rPr>
                <w:i/>
              </w:rPr>
            </w:pPr>
            <w:r w:rsidRPr="005D4C8F">
              <w:rPr>
                <w:i/>
              </w:rPr>
              <w:t xml:space="preserve">       &lt;Any concern about the business&gt;</w:t>
            </w:r>
          </w:p>
        </w:tc>
      </w:tr>
    </w:tbl>
    <w:p w14:paraId="7A22ACF7" w14:textId="77777777" w:rsidR="00CD5854" w:rsidRDefault="00CD5854" w:rsidP="00464D98">
      <w:pPr>
        <w:rPr>
          <w:i/>
        </w:rPr>
      </w:pPr>
    </w:p>
    <w:p w14:paraId="1F5267BC" w14:textId="77777777" w:rsidR="000C42E8" w:rsidRDefault="00A8536F" w:rsidP="00464D98">
      <w:pPr>
        <w:rPr>
          <w:i/>
        </w:rPr>
      </w:pPr>
      <w:r>
        <w:rPr>
          <w:i/>
        </w:rPr>
        <w:t>&gt;</w:t>
      </w:r>
    </w:p>
    <w:p w14:paraId="37624F45" w14:textId="77777777" w:rsidR="00CD5854" w:rsidRPr="002C00D3" w:rsidRDefault="00CD5854" w:rsidP="00464D98">
      <w:pPr>
        <w:rPr>
          <w:i/>
        </w:rPr>
      </w:pPr>
    </w:p>
    <w:p w14:paraId="5187D7D7" w14:textId="77777777" w:rsidR="00947E79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Other </w:t>
      </w:r>
      <w:r w:rsidR="000E6D84">
        <w:t>Concerns</w:t>
      </w:r>
      <w:r w:rsidRPr="00464D98">
        <w:t>&lt;Optional&gt;</w:t>
      </w:r>
    </w:p>
    <w:p w14:paraId="637041C6" w14:textId="77777777" w:rsidR="009B3434" w:rsidRPr="00112740" w:rsidRDefault="000E6D84" w:rsidP="00464D98">
      <w:pPr>
        <w:rPr>
          <w:i/>
        </w:rPr>
      </w:pPr>
      <w:r w:rsidRPr="00112740">
        <w:rPr>
          <w:i/>
        </w:rPr>
        <w:t>&lt;You can list here all other concerns about the business or the requirements if needed&gt;</w:t>
      </w:r>
    </w:p>
    <w:p w14:paraId="64982DA2" w14:textId="77777777" w:rsidR="00AC310B" w:rsidRPr="00464D98" w:rsidRDefault="006B07D7" w:rsidP="00464D98">
      <w:r w:rsidRPr="00464D98">
        <w:br w:type="page"/>
      </w:r>
    </w:p>
    <w:p w14:paraId="3D1B7E7D" w14:textId="77777777" w:rsidR="009B3434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Design</w:t>
      </w:r>
    </w:p>
    <w:p w14:paraId="62D044B2" w14:textId="77777777" w:rsidR="009B3434" w:rsidRPr="00525DC7" w:rsidRDefault="00525DC7" w:rsidP="00464D98">
      <w:pPr>
        <w:rPr>
          <w:i/>
        </w:rPr>
      </w:pPr>
      <w:r w:rsidRPr="00525DC7">
        <w:rPr>
          <w:i/>
        </w:rPr>
        <w:t xml:space="preserve">[This section shows design of the </w:t>
      </w:r>
      <w:r w:rsidR="00A65CE0" w:rsidRPr="00525DC7">
        <w:rPr>
          <w:i/>
        </w:rPr>
        <w:t>system.</w:t>
      </w:r>
      <w:r w:rsidR="00A65CE0">
        <w:rPr>
          <w:i/>
        </w:rPr>
        <w:t xml:space="preserve"> This</w:t>
      </w:r>
      <w:r w:rsidR="00736570">
        <w:rPr>
          <w:i/>
        </w:rPr>
        <w:t xml:space="preserve"> could be a part of the Developers Manual</w:t>
      </w:r>
      <w:r w:rsidRPr="00525DC7">
        <w:rPr>
          <w:i/>
        </w:rPr>
        <w:t>]</w:t>
      </w:r>
    </w:p>
    <w:p w14:paraId="6AE83ED9" w14:textId="77777777" w:rsidR="009B3434" w:rsidRDefault="00053FC6" w:rsidP="00081A83">
      <w:pPr>
        <w:pStyle w:val="Heading2"/>
        <w:numPr>
          <w:ilvl w:val="1"/>
          <w:numId w:val="15"/>
        </w:numPr>
      </w:pPr>
      <w:r w:rsidRPr="00464D98">
        <w:t>System</w:t>
      </w:r>
      <w:r w:rsidR="009B3434" w:rsidRPr="00464D98">
        <w:t xml:space="preserve"> </w:t>
      </w:r>
      <w:r w:rsidR="00594A8D" w:rsidRPr="00464D98">
        <w:t xml:space="preserve">Architecture </w:t>
      </w:r>
    </w:p>
    <w:p w14:paraId="6ABFF108" w14:textId="77777777" w:rsidR="00C51BFA" w:rsidRPr="007E1B47" w:rsidRDefault="002B6A01" w:rsidP="00464D98">
      <w:pPr>
        <w:rPr>
          <w:i/>
        </w:rPr>
      </w:pPr>
      <w:r w:rsidRPr="007E1B47">
        <w:rPr>
          <w:i/>
        </w:rPr>
        <w:t>&lt;Explain and present the architecture of the system using text</w:t>
      </w:r>
      <w:r w:rsidR="00A65CE0">
        <w:rPr>
          <w:i/>
        </w:rPr>
        <w:t>s</w:t>
      </w:r>
      <w:r w:rsidRPr="007E1B47">
        <w:rPr>
          <w:i/>
        </w:rPr>
        <w:t xml:space="preserve"> or diagams&gt;</w:t>
      </w:r>
    </w:p>
    <w:p w14:paraId="608EB6D1" w14:textId="77777777" w:rsidR="00594A8D" w:rsidRPr="00464D98" w:rsidRDefault="00594A8D" w:rsidP="00081A83">
      <w:pPr>
        <w:pStyle w:val="Heading2"/>
        <w:numPr>
          <w:ilvl w:val="1"/>
          <w:numId w:val="15"/>
        </w:numPr>
      </w:pPr>
      <w:r w:rsidRPr="00464D98">
        <w:t>Class Diagram</w:t>
      </w:r>
    </w:p>
    <w:p w14:paraId="5E0853E1" w14:textId="77777777" w:rsidR="007229EE" w:rsidRPr="00464D98" w:rsidRDefault="007229EE" w:rsidP="00464D98"/>
    <w:p w14:paraId="0086C46C" w14:textId="77777777" w:rsidR="008D1E00" w:rsidRPr="00D55D0A" w:rsidRDefault="008D1E00" w:rsidP="00464D98">
      <w:pPr>
        <w:rPr>
          <w:i/>
        </w:rPr>
      </w:pPr>
      <w:r w:rsidRPr="00D55D0A">
        <w:rPr>
          <w:i/>
        </w:rPr>
        <w:t>&lt;</w:t>
      </w:r>
      <w:r w:rsidR="00925D4B" w:rsidRPr="00D55D0A">
        <w:rPr>
          <w:i/>
        </w:rPr>
        <w:t>Provide class diagram</w:t>
      </w:r>
      <w:r w:rsidR="00746841">
        <w:rPr>
          <w:i/>
        </w:rPr>
        <w:t>s</w:t>
      </w:r>
      <w:r w:rsidR="00925D4B" w:rsidRPr="00D55D0A">
        <w:rPr>
          <w:i/>
        </w:rPr>
        <w:t xml:space="preserve"> for the project</w:t>
      </w:r>
      <w:r w:rsidRPr="00D55D0A">
        <w:rPr>
          <w:i/>
        </w:rPr>
        <w:t>&gt;</w:t>
      </w:r>
    </w:p>
    <w:p w14:paraId="4D2A0301" w14:textId="77777777" w:rsidR="007229EE" w:rsidRPr="00464D98" w:rsidRDefault="007229EE" w:rsidP="00464D98"/>
    <w:p w14:paraId="5FC217CD" w14:textId="77777777" w:rsidR="00CC1E20" w:rsidRPr="00464D98" w:rsidRDefault="00CC1E20" w:rsidP="00081A83">
      <w:pPr>
        <w:pStyle w:val="Heading2"/>
        <w:numPr>
          <w:ilvl w:val="1"/>
          <w:numId w:val="15"/>
        </w:numPr>
      </w:pPr>
      <w:r w:rsidRPr="00464D98">
        <w:t>Class Diagram</w:t>
      </w:r>
      <w:r w:rsidR="008218A1" w:rsidRPr="00464D98">
        <w:t xml:space="preserve"> </w:t>
      </w:r>
      <w:r w:rsidR="006774F5" w:rsidRPr="00464D98">
        <w:t>Explanation</w:t>
      </w:r>
    </w:p>
    <w:p w14:paraId="341801FE" w14:textId="77777777" w:rsidR="009B3434" w:rsidRPr="00464D98" w:rsidRDefault="009B3434" w:rsidP="00464D98"/>
    <w:p w14:paraId="1811440B" w14:textId="77777777" w:rsidR="00CC1E20" w:rsidRPr="00520FE5" w:rsidRDefault="00CC1E20" w:rsidP="00464D98">
      <w:pPr>
        <w:rPr>
          <w:i/>
        </w:rPr>
      </w:pPr>
      <w:r w:rsidRPr="00520FE5">
        <w:rPr>
          <w:i/>
        </w:rPr>
        <w:t xml:space="preserve">&lt;Provide </w:t>
      </w:r>
      <w:r w:rsidR="006D5802" w:rsidRPr="00520FE5">
        <w:rPr>
          <w:i/>
        </w:rPr>
        <w:t xml:space="preserve"> </w:t>
      </w:r>
      <w:r w:rsidRPr="00520FE5">
        <w:rPr>
          <w:i/>
        </w:rPr>
        <w:t xml:space="preserve"> </w:t>
      </w:r>
      <w:r w:rsidR="008218A1" w:rsidRPr="00520FE5">
        <w:rPr>
          <w:i/>
        </w:rPr>
        <w:t>brief explanation</w:t>
      </w:r>
      <w:r w:rsidR="00565870" w:rsidRPr="00520FE5">
        <w:rPr>
          <w:i/>
        </w:rPr>
        <w:t xml:space="preserve"> about the class diagram </w:t>
      </w:r>
      <w:r w:rsidR="00CA67C6" w:rsidRPr="00520FE5">
        <w:rPr>
          <w:i/>
        </w:rPr>
        <w:t>above.</w:t>
      </w:r>
      <w:r w:rsidRPr="00520FE5">
        <w:rPr>
          <w:i/>
        </w:rPr>
        <w:t xml:space="preserve">  You do not need to explain “obvious” parts of your class diagram.  For example, I know what a “Login” class is.  Don’t say “The login class was created to store login information.”&gt;</w:t>
      </w:r>
    </w:p>
    <w:p w14:paraId="696C1A82" w14:textId="77777777" w:rsidR="008A6BAF" w:rsidRPr="00464D98" w:rsidRDefault="008A6BAF" w:rsidP="00464D98"/>
    <w:p w14:paraId="7341D620" w14:textId="77777777" w:rsidR="00131F4F" w:rsidRDefault="00131F4F" w:rsidP="00081A83">
      <w:pPr>
        <w:pStyle w:val="Heading2"/>
        <w:numPr>
          <w:ilvl w:val="1"/>
          <w:numId w:val="15"/>
        </w:numPr>
      </w:pPr>
      <w:r w:rsidRPr="00464D98">
        <w:t>Sequence Diagram (Optional)</w:t>
      </w:r>
    </w:p>
    <w:p w14:paraId="3FC06EDA" w14:textId="77777777" w:rsidR="008A6BAF" w:rsidRPr="0018113E" w:rsidRDefault="002A2E25" w:rsidP="00464D98">
      <w:pPr>
        <w:rPr>
          <w:i/>
        </w:rPr>
      </w:pPr>
      <w:r w:rsidRPr="0018113E">
        <w:rPr>
          <w:i/>
        </w:rPr>
        <w:t>&lt;for important and complex interactions</w:t>
      </w:r>
      <w:r w:rsidR="0018113E">
        <w:rPr>
          <w:i/>
        </w:rPr>
        <w:t>, protocol</w:t>
      </w:r>
      <w:r w:rsidR="00746841">
        <w:rPr>
          <w:i/>
        </w:rPr>
        <w:t>s</w:t>
      </w:r>
      <w:r w:rsidR="0018113E">
        <w:rPr>
          <w:i/>
        </w:rPr>
        <w:t xml:space="preserve"> or algorithms</w:t>
      </w:r>
      <w:r w:rsidRPr="0018113E">
        <w:rPr>
          <w:i/>
        </w:rPr>
        <w:t>, sequence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14:paraId="54698A52" w14:textId="77777777" w:rsidR="00131F4F" w:rsidRDefault="00131F4F" w:rsidP="00081A83">
      <w:pPr>
        <w:pStyle w:val="Heading2"/>
        <w:numPr>
          <w:ilvl w:val="1"/>
          <w:numId w:val="15"/>
        </w:numPr>
      </w:pPr>
      <w:r w:rsidRPr="00464D98">
        <w:t>Collaboration Diagram (Optional)</w:t>
      </w:r>
    </w:p>
    <w:p w14:paraId="6FEC3F8E" w14:textId="77777777" w:rsidR="0018113E" w:rsidRPr="0018113E" w:rsidRDefault="0018113E" w:rsidP="0018113E">
      <w:pPr>
        <w:ind w:left="360"/>
        <w:rPr>
          <w:i/>
        </w:rPr>
      </w:pPr>
      <w:r w:rsidRPr="0018113E">
        <w:rPr>
          <w:i/>
        </w:rPr>
        <w:t xml:space="preserve">&lt;for important and complex interactions, </w:t>
      </w:r>
      <w:r w:rsidR="00746841">
        <w:rPr>
          <w:i/>
        </w:rPr>
        <w:t>collaboration</w:t>
      </w:r>
      <w:r w:rsidRPr="0018113E">
        <w:rPr>
          <w:i/>
        </w:rPr>
        <w:t xml:space="preserve">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14:paraId="554F2DA2" w14:textId="77777777" w:rsidR="008A6BAF" w:rsidRPr="00464D98" w:rsidRDefault="008A6BAF" w:rsidP="00464D98"/>
    <w:p w14:paraId="59969437" w14:textId="77777777" w:rsidR="00030CFE" w:rsidRPr="00464D98" w:rsidRDefault="00030CFE" w:rsidP="00081A83">
      <w:pPr>
        <w:pStyle w:val="Heading2"/>
        <w:numPr>
          <w:ilvl w:val="1"/>
          <w:numId w:val="15"/>
        </w:numPr>
      </w:pPr>
      <w:r w:rsidRPr="00464D98">
        <w:t>State Diagram (Optional)</w:t>
      </w:r>
    </w:p>
    <w:p w14:paraId="00C0DF32" w14:textId="77777777" w:rsidR="00131F4F" w:rsidRPr="00464D98" w:rsidRDefault="00131F4F" w:rsidP="00464D98"/>
    <w:p w14:paraId="023F3325" w14:textId="77777777" w:rsidR="00CC1E20" w:rsidRDefault="002E578A" w:rsidP="00464D98">
      <w:pPr>
        <w:rPr>
          <w:i/>
        </w:rPr>
      </w:pPr>
      <w:r w:rsidRPr="002E578A">
        <w:rPr>
          <w:i/>
        </w:rPr>
        <w:t>&lt;put al</w:t>
      </w:r>
      <w:r w:rsidR="003A20A4">
        <w:rPr>
          <w:i/>
        </w:rPr>
        <w:t>l</w:t>
      </w:r>
      <w:r>
        <w:rPr>
          <w:i/>
        </w:rPr>
        <w:t xml:space="preserve"> state diagram</w:t>
      </w:r>
      <w:r w:rsidR="003A20A4">
        <w:rPr>
          <w:i/>
        </w:rPr>
        <w:t>s</w:t>
      </w:r>
      <w:r>
        <w:rPr>
          <w:i/>
        </w:rPr>
        <w:t xml:space="preserve"> here</w:t>
      </w:r>
      <w:r w:rsidRPr="002E578A">
        <w:rPr>
          <w:i/>
        </w:rPr>
        <w:t>&gt;</w:t>
      </w:r>
    </w:p>
    <w:p w14:paraId="4D99CBD6" w14:textId="77777777" w:rsidR="002D21BD" w:rsidRDefault="002D21BD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202DBB54" w14:textId="77777777" w:rsidR="002D21BD" w:rsidRDefault="002D21BD" w:rsidP="002D21BD">
      <w:pPr>
        <w:pStyle w:val="Heading2"/>
        <w:numPr>
          <w:ilvl w:val="1"/>
          <w:numId w:val="15"/>
        </w:numPr>
      </w:pPr>
      <w:r>
        <w:lastRenderedPageBreak/>
        <w:t>Data Flow Diagram</w:t>
      </w:r>
    </w:p>
    <w:p w14:paraId="157843EF" w14:textId="77777777" w:rsidR="002D21BD" w:rsidRPr="002D21BD" w:rsidRDefault="002D21BD" w:rsidP="002D21BD">
      <w:r>
        <w:rPr>
          <w:noProof/>
        </w:rPr>
        <w:drawing>
          <wp:anchor distT="0" distB="0" distL="114300" distR="114300" simplePos="0" relativeHeight="251661312" behindDoc="0" locked="1" layoutInCell="1" allowOverlap="1" wp14:editId="238EFD29">
            <wp:simplePos x="0" y="0"/>
            <wp:positionH relativeFrom="column">
              <wp:posOffset>299720</wp:posOffset>
            </wp:positionH>
            <wp:positionV relativeFrom="paragraph">
              <wp:posOffset>159385</wp:posOffset>
            </wp:positionV>
            <wp:extent cx="5274000" cy="3618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e Management Sys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2E710" w14:textId="77777777" w:rsidR="002D21BD" w:rsidRPr="002E578A" w:rsidRDefault="002D21BD" w:rsidP="00464D98">
      <w:pPr>
        <w:rPr>
          <w:i/>
        </w:rPr>
      </w:pPr>
    </w:p>
    <w:p w14:paraId="52F73657" w14:textId="77777777" w:rsidR="002D21BD" w:rsidRDefault="002D21BD">
      <w:pPr>
        <w:rPr>
          <w:rFonts w:ascii="Arial" w:hAnsi="Arial" w:cs="Arial"/>
          <w:b/>
          <w:bCs/>
          <w:i/>
          <w:iCs/>
          <w:sz w:val="28"/>
          <w:szCs w:val="28"/>
        </w:rPr>
      </w:pPr>
      <w:bookmarkStart w:id="10" w:name="_Toc57079218"/>
      <w:bookmarkStart w:id="11" w:name="_Toc67506823"/>
      <w:r>
        <w:rPr>
          <w:i/>
          <w:noProof/>
        </w:rPr>
        <w:drawing>
          <wp:anchor distT="0" distB="0" distL="114300" distR="114300" simplePos="0" relativeHeight="251660288" behindDoc="0" locked="1" layoutInCell="1" allowOverlap="1" wp14:editId="3F92DDC5">
            <wp:simplePos x="0" y="0"/>
            <wp:positionH relativeFrom="column">
              <wp:posOffset>-756920</wp:posOffset>
            </wp:positionH>
            <wp:positionV relativeFrom="paragraph">
              <wp:posOffset>-676275</wp:posOffset>
            </wp:positionV>
            <wp:extent cx="6425565" cy="4470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e Management Syst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0EC862A" w14:textId="77777777" w:rsidR="002D21BD" w:rsidRDefault="002D21BD" w:rsidP="002D21BD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5168" behindDoc="0" locked="1" layoutInCell="1" allowOverlap="1" wp14:editId="00529A2C">
            <wp:simplePos x="0" y="0"/>
            <wp:positionH relativeFrom="column">
              <wp:posOffset>-666115</wp:posOffset>
            </wp:positionH>
            <wp:positionV relativeFrom="paragraph">
              <wp:posOffset>137795</wp:posOffset>
            </wp:positionV>
            <wp:extent cx="6710045" cy="29362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e Management Syst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3DBF0" w14:textId="77777777" w:rsidR="00CA67C6" w:rsidRDefault="002D21BD" w:rsidP="00081A83">
      <w:pPr>
        <w:pStyle w:val="Heading2"/>
        <w:numPr>
          <w:ilvl w:val="1"/>
          <w:numId w:val="15"/>
        </w:numPr>
      </w:pPr>
      <w:r>
        <w:rPr>
          <w:noProof/>
        </w:rPr>
        <w:drawing>
          <wp:anchor distT="0" distB="0" distL="114300" distR="114300" simplePos="0" relativeHeight="251658240" behindDoc="0" locked="1" layoutInCell="1" allowOverlap="1" wp14:editId="7BF14806">
            <wp:simplePos x="0" y="0"/>
            <wp:positionH relativeFrom="column">
              <wp:posOffset>-391160</wp:posOffset>
            </wp:positionH>
            <wp:positionV relativeFrom="paragraph">
              <wp:posOffset>550545</wp:posOffset>
            </wp:positionV>
            <wp:extent cx="6518275" cy="2082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e Management Syste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7C6" w:rsidRPr="00464D98">
        <w:t>Entity Relationship Diagram</w:t>
      </w:r>
      <w:bookmarkEnd w:id="10"/>
      <w:bookmarkEnd w:id="11"/>
    </w:p>
    <w:p w14:paraId="0C796892" w14:textId="77777777" w:rsidR="002D21BD" w:rsidRDefault="002D21BD" w:rsidP="002D21BD">
      <w:pPr>
        <w:pStyle w:val="Heading2"/>
      </w:pPr>
      <w:bookmarkStart w:id="12" w:name="_Toc57079219"/>
      <w:bookmarkStart w:id="13" w:name="_Toc67506824"/>
    </w:p>
    <w:p w14:paraId="28AD6F79" w14:textId="77777777" w:rsidR="00CA67C6" w:rsidRPr="00464D98" w:rsidRDefault="00CA67C6" w:rsidP="00081A83">
      <w:pPr>
        <w:pStyle w:val="Heading2"/>
        <w:numPr>
          <w:ilvl w:val="1"/>
          <w:numId w:val="15"/>
        </w:numPr>
      </w:pPr>
      <w:r w:rsidRPr="00464D98">
        <w:t>Database Design</w:t>
      </w:r>
      <w:bookmarkEnd w:id="12"/>
      <w:bookmarkEnd w:id="13"/>
    </w:p>
    <w:p w14:paraId="209A44E8" w14:textId="77777777" w:rsidR="005956EE" w:rsidRDefault="005956EE" w:rsidP="00A40351">
      <w:pPr>
        <w:pStyle w:val="ListParagraph"/>
        <w:ind w:left="360"/>
        <w:rPr>
          <w:i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6"/>
        <w:gridCol w:w="5801"/>
      </w:tblGrid>
      <w:tr w:rsidR="003169BF" w14:paraId="558ACAD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9524ADA" w14:textId="77777777" w:rsidR="003169BF" w:rsidRDefault="003169BF" w:rsidP="002827CA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50E6D7A" w14:textId="77777777" w:rsidR="003169BF" w:rsidRDefault="003169BF" w:rsidP="002827CA">
            <w:pPr>
              <w:pStyle w:val="TableHeader"/>
            </w:pPr>
            <w:r>
              <w:t>Value</w:t>
            </w:r>
          </w:p>
        </w:tc>
      </w:tr>
      <w:tr w:rsidR="003169BF" w14:paraId="443365C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3AA89" w14:textId="77777777" w:rsidR="003169BF" w:rsidRDefault="003169BF" w:rsidP="002827CA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23836" w14:textId="77777777" w:rsidR="003169BF" w:rsidRDefault="003169BF" w:rsidP="002827CA">
            <w:pPr>
              <w:pStyle w:val="TableContent"/>
            </w:pPr>
            <w:r>
              <w:t>Leave Management System</w:t>
            </w:r>
          </w:p>
        </w:tc>
      </w:tr>
      <w:tr w:rsidR="003169BF" w14:paraId="22AE7F8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46E4B" w14:textId="77777777" w:rsidR="003169BF" w:rsidRDefault="003169BF" w:rsidP="002827CA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7F569" w14:textId="77777777" w:rsidR="003169BF" w:rsidRDefault="003169BF" w:rsidP="002827CA">
            <w:pPr>
              <w:pStyle w:val="TableContent"/>
            </w:pPr>
            <w:r>
              <w:t>Physical</w:t>
            </w:r>
          </w:p>
        </w:tc>
      </w:tr>
    </w:tbl>
    <w:p w14:paraId="1B5F72B4" w14:textId="77777777" w:rsidR="003169BF" w:rsidRDefault="003169BF" w:rsidP="003169BF"/>
    <w:p w14:paraId="37C02541" w14:textId="77777777" w:rsidR="003169BF" w:rsidRDefault="003169BF" w:rsidP="003169BF">
      <w:pPr>
        <w:pStyle w:val="Heading2"/>
      </w:pPr>
      <w:r>
        <w:t>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3"/>
        <w:gridCol w:w="6604"/>
      </w:tblGrid>
      <w:tr w:rsidR="003169BF" w14:paraId="390144DE" w14:textId="77777777" w:rsidTr="002827C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161FB7D" w14:textId="77777777" w:rsidR="003169BF" w:rsidRDefault="003169BF" w:rsidP="002827CA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6F9D231" w14:textId="77777777" w:rsidR="003169BF" w:rsidRDefault="003169BF" w:rsidP="002827CA">
            <w:pPr>
              <w:pStyle w:val="TableHeader"/>
            </w:pPr>
            <w:r>
              <w:t>Documentation</w:t>
            </w:r>
          </w:p>
        </w:tc>
      </w:tr>
      <w:tr w:rsidR="003169BF" w14:paraId="490FC195" w14:textId="77777777" w:rsidTr="002827C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BD2CB" w14:textId="77777777" w:rsidR="003169BF" w:rsidRDefault="003169BF" w:rsidP="002827CA">
            <w:pPr>
              <w:pStyle w:val="TableContent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editId="7264F74E">
                  <wp:extent cx="226209" cy="226209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PohPJSGAqACBDRr" w:history="1">
              <w:r>
                <w:t>Leave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25691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5175F3A0" w14:textId="77777777" w:rsidTr="002827C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24C50" w14:textId="77777777" w:rsidR="003169BF" w:rsidRDefault="003169BF" w:rsidP="002827CA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editId="26704D92">
                  <wp:extent cx="226209" cy="226209"/>
                  <wp:effectExtent l="19050" t="0" r="0" b="0"/>
                  <wp:docPr id="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CVBPJSGAqACBDN9" w:history="1">
              <w:r>
                <w:t>User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69B70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54CA30EA" w14:textId="77777777" w:rsidTr="002827C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01618" w14:textId="77777777" w:rsidR="003169BF" w:rsidRDefault="003169BF" w:rsidP="002827CA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editId="3D5C929C">
                  <wp:extent cx="226209" cy="226209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Q1ZPJSGAqACBHKU" w:history="1">
              <w:r>
                <w:t>Log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C6FCF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79FD52E7" w14:textId="77777777" w:rsidTr="002827C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35D3E" w14:textId="77777777" w:rsidR="003169BF" w:rsidRDefault="003169BF" w:rsidP="002827CA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editId="237149D5">
                  <wp:extent cx="226209" cy="226209"/>
                  <wp:effectExtent l="19050" t="0" r="0" b="0"/>
                  <wp:docPr id="10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rDBPJSGAqACBDPU" w:history="1">
              <w:r>
                <w:t>Position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D045E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</w:tbl>
    <w:p w14:paraId="06625012" w14:textId="77777777" w:rsidR="003169BF" w:rsidRDefault="003169BF" w:rsidP="003169BF"/>
    <w:p w14:paraId="04A6889A" w14:textId="77777777" w:rsidR="003169BF" w:rsidRDefault="003169BF" w:rsidP="003169BF"/>
    <w:p w14:paraId="03D3290E" w14:textId="77777777" w:rsidR="003169BF" w:rsidRDefault="003169BF" w:rsidP="003169BF">
      <w:pPr>
        <w:pStyle w:val="Heading2"/>
      </w:pPr>
      <w:r>
        <w:t>Details</w:t>
      </w:r>
    </w:p>
    <w:p w14:paraId="56DABEE6" w14:textId="77777777" w:rsidR="003169BF" w:rsidRDefault="003169BF" w:rsidP="003169BF">
      <w:pPr>
        <w:pStyle w:val="Heading3"/>
      </w:pPr>
      <w:r>
        <w:rPr>
          <w:noProof/>
        </w:rPr>
        <w:drawing>
          <wp:inline distT="0" distB="0" distL="0" distR="0" wp14:editId="4C2A3E14">
            <wp:extent cx="351880" cy="351880"/>
            <wp:effectExtent l="19050" t="0" r="0" b="0"/>
            <wp:docPr id="1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GPohPJSGAqACBDRr"/>
      <w:bookmarkStart w:id="15" w:name="GPohPJSGAqACBDRs"/>
      <w:r>
        <w:t>Leave</w:t>
      </w:r>
      <w:bookmarkEnd w:id="14"/>
      <w:bookmarkEnd w:id="1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7"/>
        <w:gridCol w:w="5790"/>
      </w:tblGrid>
      <w:tr w:rsidR="003169BF" w14:paraId="47EAF78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0DA5BF7" w14:textId="77777777" w:rsidR="003169BF" w:rsidRDefault="003169BF" w:rsidP="002827CA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406E779" w14:textId="77777777" w:rsidR="003169BF" w:rsidRDefault="003169BF" w:rsidP="002827CA">
            <w:pPr>
              <w:pStyle w:val="TableHeader"/>
            </w:pPr>
            <w:r>
              <w:t>Value</w:t>
            </w:r>
          </w:p>
        </w:tc>
      </w:tr>
      <w:tr w:rsidR="003169BF" w14:paraId="483DCE95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F518" w14:textId="77777777" w:rsidR="003169BF" w:rsidRDefault="003169BF" w:rsidP="002827CA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85C67" w14:textId="77777777" w:rsidR="003169BF" w:rsidRDefault="003169BF" w:rsidP="002827CA">
            <w:pPr>
              <w:pStyle w:val="TableContent"/>
            </w:pPr>
            <w:r>
              <w:t>Physical</w:t>
            </w:r>
          </w:p>
        </w:tc>
      </w:tr>
    </w:tbl>
    <w:p w14:paraId="062B0B04" w14:textId="77777777" w:rsidR="003169BF" w:rsidRDefault="003169BF" w:rsidP="003169BF"/>
    <w:p w14:paraId="3C52469C" w14:textId="77777777" w:rsidR="003169BF" w:rsidRDefault="003169BF" w:rsidP="003169BF">
      <w:pPr>
        <w:pStyle w:val="Heading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2"/>
        <w:gridCol w:w="1452"/>
        <w:gridCol w:w="1562"/>
        <w:gridCol w:w="1391"/>
        <w:gridCol w:w="1910"/>
      </w:tblGrid>
      <w:tr w:rsidR="003169BF" w14:paraId="65728785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B6BA451" w14:textId="77777777" w:rsidR="003169BF" w:rsidRDefault="003169BF" w:rsidP="002827CA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B8B8281" w14:textId="77777777" w:rsidR="003169BF" w:rsidRDefault="003169BF" w:rsidP="002827C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21A68DB" w14:textId="77777777" w:rsidR="003169BF" w:rsidRDefault="003169BF" w:rsidP="002827CA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A3552CD" w14:textId="77777777" w:rsidR="003169BF" w:rsidRDefault="003169BF" w:rsidP="002827CA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AB679FC" w14:textId="77777777" w:rsidR="003169BF" w:rsidRDefault="003169BF" w:rsidP="002827CA">
            <w:pPr>
              <w:pStyle w:val="TableHeader"/>
            </w:pPr>
            <w:r>
              <w:t>Documentation</w:t>
            </w:r>
          </w:p>
        </w:tc>
      </w:tr>
      <w:tr w:rsidR="003169BF" w14:paraId="65A1ED8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5E463" w14:textId="77777777" w:rsidR="003169BF" w:rsidRDefault="003169BF" w:rsidP="002827CA">
            <w:pPr>
              <w:pStyle w:val="TableContent"/>
            </w:pPr>
            <w:r>
              <w:t>LeaveID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79975" w14:textId="77777777" w:rsidR="003169BF" w:rsidRDefault="003169BF" w:rsidP="002827CA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70222" w14:textId="77777777" w:rsidR="003169BF" w:rsidRDefault="003169BF" w:rsidP="002827CA">
            <w:pPr>
              <w:pStyle w:val="TableContent"/>
            </w:pPr>
            <w:r>
              <w:t>PKUnique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9AA05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C493A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75B2C8FE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1CAAE" w14:textId="77777777" w:rsidR="003169BF" w:rsidRDefault="003169BF" w:rsidP="002827CA">
            <w:pPr>
              <w:pStyle w:val="TableContent"/>
            </w:pPr>
            <w:r>
              <w:t>UserID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933FF" w14:textId="77777777" w:rsidR="003169BF" w:rsidRDefault="003169BF" w:rsidP="002827CA">
            <w:pPr>
              <w:pStyle w:val="TableContent"/>
            </w:pPr>
            <w:r>
              <w:t>integer(5)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CC616" w14:textId="77777777" w:rsidR="003169BF" w:rsidRDefault="003169BF" w:rsidP="002827CA">
            <w:pPr>
              <w:pStyle w:val="TableContent"/>
            </w:pPr>
            <w:r>
              <w:t>FK (</w:t>
            </w:r>
            <w:hyperlink w:anchor="nCVBPJSGAqACBDN." w:history="1">
              <w:r>
                <w:t>User.UserID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E4A1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AB587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09CC1F7E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A704" w14:textId="77777777" w:rsidR="003169BF" w:rsidRDefault="003169BF" w:rsidP="002827CA">
            <w:pPr>
              <w:pStyle w:val="TableContent"/>
            </w:pPr>
            <w:r>
              <w:t>DateStart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53047" w14:textId="77777777" w:rsidR="003169BF" w:rsidRDefault="003169BF" w:rsidP="002827CA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9D5E2" w14:textId="77777777" w:rsidR="003169BF" w:rsidRDefault="003169BF" w:rsidP="002827CA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EFA84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D9BBA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0A65AA4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0CDFB" w14:textId="77777777" w:rsidR="003169BF" w:rsidRDefault="003169BF" w:rsidP="002827CA">
            <w:pPr>
              <w:pStyle w:val="TableContent"/>
            </w:pPr>
            <w:r>
              <w:t>DateEnd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B12A4" w14:textId="77777777" w:rsidR="003169BF" w:rsidRDefault="003169BF" w:rsidP="002827CA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6EC2E" w14:textId="77777777" w:rsidR="003169BF" w:rsidRDefault="003169BF" w:rsidP="002827CA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F68F1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9C34A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0C92468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228B3" w14:textId="77777777" w:rsidR="003169BF" w:rsidRDefault="003169BF" w:rsidP="002827CA">
            <w:pPr>
              <w:pStyle w:val="TableContent"/>
            </w:pPr>
            <w:r>
              <w:t>State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06318" w14:textId="77777777" w:rsidR="003169BF" w:rsidRDefault="003169BF" w:rsidP="002827CA">
            <w:pPr>
              <w:pStyle w:val="TableContent"/>
            </w:pPr>
            <w:r>
              <w:t>bit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68A87" w14:textId="77777777" w:rsidR="003169BF" w:rsidRDefault="003169BF" w:rsidP="002827CA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D2BCC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5E0EA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</w:tbl>
    <w:p w14:paraId="62A78001" w14:textId="77777777" w:rsidR="003169BF" w:rsidRDefault="003169BF" w:rsidP="003169BF"/>
    <w:p w14:paraId="4EE68898" w14:textId="77777777" w:rsidR="003169BF" w:rsidRDefault="003169BF" w:rsidP="003169BF"/>
    <w:p w14:paraId="7D130E13" w14:textId="77777777" w:rsidR="003169BF" w:rsidRDefault="003169BF" w:rsidP="003169BF"/>
    <w:p w14:paraId="5F0FED74" w14:textId="77777777" w:rsidR="003169BF" w:rsidRDefault="003169BF" w:rsidP="003169BF"/>
    <w:p w14:paraId="01157368" w14:textId="77777777" w:rsidR="003169BF" w:rsidRDefault="003169BF" w:rsidP="003169BF"/>
    <w:p w14:paraId="2EF8FE5A" w14:textId="77777777" w:rsidR="003169BF" w:rsidRDefault="003169BF" w:rsidP="003169BF">
      <w:pPr>
        <w:pStyle w:val="Heading4"/>
      </w:pPr>
      <w:r>
        <w:t>Columns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7"/>
        <w:gridCol w:w="5770"/>
      </w:tblGrid>
      <w:tr w:rsidR="003169BF" w14:paraId="0FE43A55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1428490" w14:textId="77777777" w:rsidR="003169BF" w:rsidRDefault="003169BF" w:rsidP="002827CA">
            <w:pPr>
              <w:pStyle w:val="TableHeader"/>
            </w:pPr>
            <w:r>
              <w:t>LeaveID</w:t>
            </w:r>
          </w:p>
        </w:tc>
      </w:tr>
      <w:tr w:rsidR="003169BF" w14:paraId="33861A8E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E7894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48F9B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6C7507A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58D22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1922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2F4188C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2F3B2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BDAB1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040A0CF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8F0EB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F2ACF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4859257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FFF5A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3EC32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60D366D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EFDE8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5F2F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532EB055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E0F7E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1B23" w14:textId="77777777" w:rsidR="003169BF" w:rsidRDefault="003169BF" w:rsidP="002827CA">
            <w:pPr>
              <w:pStyle w:val="TableContent"/>
            </w:pPr>
            <w:r>
              <w:t>10</w:t>
            </w:r>
          </w:p>
        </w:tc>
      </w:tr>
      <w:tr w:rsidR="003169BF" w14:paraId="200D982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F8393" w14:textId="77777777" w:rsidR="003169BF" w:rsidRDefault="003169BF" w:rsidP="002827CA">
            <w:pPr>
              <w:pStyle w:val="TableContent"/>
            </w:pPr>
            <w:r>
              <w:lastRenderedPageBreak/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6369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7BB48AB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2BDF3" w14:textId="77777777" w:rsidR="003169BF" w:rsidRDefault="003169BF" w:rsidP="002827CA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DEC71" w14:textId="77777777" w:rsidR="003169BF" w:rsidRDefault="003169BF" w:rsidP="002827CA">
            <w:pPr>
              <w:pStyle w:val="TableContent"/>
            </w:pPr>
            <w:r>
              <w:t>increment</w:t>
            </w:r>
          </w:p>
        </w:tc>
      </w:tr>
      <w:tr w:rsidR="003169BF" w14:paraId="01B263E0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B2669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D7B5C" w14:textId="77777777" w:rsidR="003169BF" w:rsidRDefault="003169BF" w:rsidP="002827CA">
            <w:pPr>
              <w:pStyle w:val="TableContent"/>
            </w:pPr>
            <w:r>
              <w:t>Always</w:t>
            </w:r>
          </w:p>
        </w:tc>
      </w:tr>
      <w:tr w:rsidR="003169BF" w14:paraId="03C0B95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E27C5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88E88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11F76738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39338D1" w14:textId="77777777" w:rsidR="003169BF" w:rsidRDefault="003169BF" w:rsidP="002827CA">
            <w:pPr>
              <w:pStyle w:val="TableHeader"/>
            </w:pPr>
            <w:r>
              <w:t>UserID</w:t>
            </w:r>
          </w:p>
        </w:tc>
      </w:tr>
      <w:tr w:rsidR="003169BF" w14:paraId="70EC912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F9926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31D6C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7F05EB4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A3620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B4E41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39C748D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FF091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CA232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46E08B7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2DA98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8B54F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016C135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32022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49245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0B22429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EEC3D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9AEC2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621BD98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0C763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DED77" w14:textId="77777777" w:rsidR="003169BF" w:rsidRDefault="003169BF" w:rsidP="002827CA">
            <w:pPr>
              <w:pStyle w:val="TableContent"/>
            </w:pPr>
            <w:r>
              <w:t>5</w:t>
            </w:r>
          </w:p>
        </w:tc>
      </w:tr>
      <w:tr w:rsidR="003169BF" w14:paraId="3451333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4EE14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E4D88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225515FE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5E85F" w14:textId="77777777" w:rsidR="003169BF" w:rsidRDefault="003169BF" w:rsidP="002827CA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04ADF" w14:textId="77777777" w:rsidR="003169BF" w:rsidRDefault="003169BF" w:rsidP="002827CA">
            <w:pPr>
              <w:pStyle w:val="TableContent"/>
            </w:pPr>
            <w:r>
              <w:t>native</w:t>
            </w:r>
          </w:p>
        </w:tc>
      </w:tr>
      <w:tr w:rsidR="003169BF" w14:paraId="5FCCD03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987F7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1EEA3" w14:textId="77777777" w:rsidR="003169BF" w:rsidRDefault="003169BF" w:rsidP="002827CA">
            <w:pPr>
              <w:pStyle w:val="TableContent"/>
            </w:pPr>
            <w:r>
              <w:t>Unspecified</w:t>
            </w:r>
          </w:p>
        </w:tc>
      </w:tr>
      <w:tr w:rsidR="003169BF" w14:paraId="5E007AA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D72BA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716BF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63250262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36EF7CB" w14:textId="77777777" w:rsidR="003169BF" w:rsidRDefault="003169BF" w:rsidP="002827CA">
            <w:pPr>
              <w:pStyle w:val="TableHeader"/>
            </w:pPr>
            <w:r>
              <w:t>DateStart</w:t>
            </w:r>
          </w:p>
        </w:tc>
      </w:tr>
      <w:tr w:rsidR="003169BF" w14:paraId="0124F36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94910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4AE06" w14:textId="77777777" w:rsidR="003169BF" w:rsidRDefault="003169BF" w:rsidP="002827CA">
            <w:pPr>
              <w:pStyle w:val="TableContent"/>
            </w:pPr>
            <w:r>
              <w:t>date</w:t>
            </w:r>
          </w:p>
        </w:tc>
      </w:tr>
      <w:tr w:rsidR="003169BF" w14:paraId="4ACA061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5405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5EDA1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44E863F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8DF03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043DE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78C6DF9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F6C59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C4A9A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6AF84D2E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CA868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55DB2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004E241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5C902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D2FC3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564B6220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BF899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CE8CA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4E0079E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0502D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08D11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38286250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24E25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C9B24" w14:textId="77777777" w:rsidR="003169BF" w:rsidRDefault="003169BF" w:rsidP="002827CA">
            <w:pPr>
              <w:pStyle w:val="TableContent"/>
            </w:pPr>
            <w:r>
              <w:t>Unspecified</w:t>
            </w:r>
          </w:p>
        </w:tc>
      </w:tr>
      <w:tr w:rsidR="003169BF" w14:paraId="4BB15E6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644F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4D94E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4E574478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E8062B2" w14:textId="77777777" w:rsidR="003169BF" w:rsidRDefault="003169BF" w:rsidP="002827CA">
            <w:pPr>
              <w:pStyle w:val="TableHeader"/>
            </w:pPr>
            <w:r>
              <w:t>DateEnd</w:t>
            </w:r>
          </w:p>
        </w:tc>
      </w:tr>
      <w:tr w:rsidR="003169BF" w14:paraId="62F5715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A888A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4BA8D" w14:textId="77777777" w:rsidR="003169BF" w:rsidRDefault="003169BF" w:rsidP="002827CA">
            <w:pPr>
              <w:pStyle w:val="TableContent"/>
            </w:pPr>
            <w:r>
              <w:t>date</w:t>
            </w:r>
          </w:p>
        </w:tc>
      </w:tr>
      <w:tr w:rsidR="003169BF" w14:paraId="5B1191F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9E055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12E3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6F4FCFC0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9822D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3E333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274330A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1E9BD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F490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65B064A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E1F5A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5B1BC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412C82B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2D920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074C5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73BE3ACE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01F9D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9C884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05435BC2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2DC48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9A248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14DFBCE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3CC6A" w14:textId="77777777" w:rsidR="003169BF" w:rsidRDefault="003169BF" w:rsidP="002827CA">
            <w:pPr>
              <w:pStyle w:val="TableContent"/>
            </w:pPr>
            <w:r>
              <w:lastRenderedPageBreak/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5B50E" w14:textId="77777777" w:rsidR="003169BF" w:rsidRDefault="003169BF" w:rsidP="002827CA">
            <w:pPr>
              <w:pStyle w:val="TableContent"/>
            </w:pPr>
            <w:r>
              <w:t>Unspecified</w:t>
            </w:r>
          </w:p>
        </w:tc>
      </w:tr>
      <w:tr w:rsidR="003169BF" w14:paraId="657FE97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F4D53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64DB4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6740A76D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72BD2BD" w14:textId="77777777" w:rsidR="003169BF" w:rsidRDefault="003169BF" w:rsidP="002827CA">
            <w:pPr>
              <w:pStyle w:val="TableHeader"/>
            </w:pPr>
            <w:r>
              <w:t>State</w:t>
            </w:r>
          </w:p>
        </w:tc>
      </w:tr>
      <w:tr w:rsidR="003169BF" w14:paraId="4C2C2082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3E9B9" w14:textId="77777777" w:rsidR="003169BF" w:rsidRDefault="003169BF" w:rsidP="002827CA">
            <w:pPr>
              <w:pStyle w:val="TableContent"/>
            </w:pPr>
            <w:r>
              <w:t>Default Value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A31FA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25D4BF9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7E927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8536A" w14:textId="77777777" w:rsidR="003169BF" w:rsidRDefault="003169BF" w:rsidP="002827CA">
            <w:pPr>
              <w:pStyle w:val="TableContent"/>
            </w:pPr>
            <w:r>
              <w:t>bit</w:t>
            </w:r>
          </w:p>
        </w:tc>
      </w:tr>
      <w:tr w:rsidR="003169BF" w14:paraId="518F3BF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77CB1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78BE9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001718D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D4AA6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5B82A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5842ADC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009E8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8C60D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22C429D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12612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E3716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54FCE01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54D88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C37FE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680A5F9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DC3E0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022F7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604FADC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1A8A6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FDA1E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1968384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B89CE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29918" w14:textId="77777777" w:rsidR="003169BF" w:rsidRDefault="003169BF" w:rsidP="002827CA">
            <w:pPr>
              <w:pStyle w:val="TableContent"/>
            </w:pPr>
            <w:r>
              <w:t>Unspecified</w:t>
            </w:r>
          </w:p>
        </w:tc>
      </w:tr>
      <w:tr w:rsidR="003169BF" w14:paraId="58042715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36A2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3CBF5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</w:tbl>
    <w:p w14:paraId="325C297F" w14:textId="77777777" w:rsidR="003169BF" w:rsidRDefault="003169BF" w:rsidP="003169BF"/>
    <w:p w14:paraId="14B0B0F3" w14:textId="77777777" w:rsidR="003169BF" w:rsidRDefault="003169BF" w:rsidP="003169B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1"/>
        <w:gridCol w:w="5756"/>
      </w:tblGrid>
      <w:tr w:rsidR="003169BF" w14:paraId="492FBD4F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9811C83" w14:textId="77777777" w:rsidR="003169BF" w:rsidRDefault="003169BF" w:rsidP="002827CA">
            <w:pPr>
              <w:pStyle w:val="TableHeader"/>
            </w:pPr>
            <w:r>
              <w:t xml:space="preserve">Belongs /         </w:t>
            </w:r>
            <w:r>
              <w:br/>
              <w:t>Applies : Relationship</w:t>
            </w:r>
          </w:p>
        </w:tc>
      </w:tr>
      <w:tr w:rsidR="003169BF" w14:paraId="699EEBF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E52DF" w14:textId="77777777" w:rsidR="003169BF" w:rsidRDefault="003169BF" w:rsidP="002827CA">
            <w:pPr>
              <w:pStyle w:val="TableContent"/>
            </w:pPr>
            <w:r>
              <w:t>From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E0050" w14:textId="77777777" w:rsidR="003169BF" w:rsidRDefault="003169BF" w:rsidP="002827CA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editId="0B9C6CF8">
                  <wp:extent cx="226209" cy="226209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CVBPJSGAqACBDN9" w:history="1">
              <w:r>
                <w:t>User</w:t>
              </w:r>
            </w:hyperlink>
          </w:p>
        </w:tc>
      </w:tr>
      <w:tr w:rsidR="003169BF" w14:paraId="1154EF18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EE941" w14:textId="77777777" w:rsidR="003169BF" w:rsidRDefault="003169BF" w:rsidP="002827C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70E85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4D020A1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5190E" w14:textId="77777777" w:rsidR="003169BF" w:rsidRDefault="003169BF" w:rsidP="002827C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EDD70" w14:textId="77777777" w:rsidR="003169BF" w:rsidRDefault="003169BF" w:rsidP="002827CA">
            <w:pPr>
              <w:pStyle w:val="TableContent"/>
            </w:pPr>
            <w:r>
              <w:t>0..*</w:t>
            </w:r>
          </w:p>
        </w:tc>
      </w:tr>
      <w:tr w:rsidR="003169BF" w14:paraId="4B8E1C6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A4DF3" w14:textId="77777777" w:rsidR="003169BF" w:rsidRDefault="003169BF" w:rsidP="002827C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D608E" w14:textId="77777777" w:rsidR="003169BF" w:rsidRDefault="003169BF" w:rsidP="002827CA">
            <w:pPr>
              <w:pStyle w:val="TableContent"/>
            </w:pPr>
            <w:r>
              <w:t>1</w:t>
            </w:r>
          </w:p>
        </w:tc>
      </w:tr>
      <w:tr w:rsidR="003169BF" w14:paraId="2D3833B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455B7" w14:textId="77777777" w:rsidR="003169BF" w:rsidRDefault="003169BF" w:rsidP="002827C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90D18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1CA8F37F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53086" w14:textId="77777777" w:rsidR="003169BF" w:rsidRDefault="003169BF" w:rsidP="002827CA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3693D" w14:textId="77777777" w:rsidR="003169BF" w:rsidRDefault="003169BF" w:rsidP="002827CA">
            <w:pPr>
              <w:pStyle w:val="TableContent"/>
            </w:pPr>
            <w:r>
              <w:t>Physical</w:t>
            </w:r>
          </w:p>
        </w:tc>
      </w:tr>
    </w:tbl>
    <w:p w14:paraId="18921AAB" w14:textId="77777777" w:rsidR="003169BF" w:rsidRDefault="003169BF" w:rsidP="003169BF"/>
    <w:p w14:paraId="3815C932" w14:textId="77777777" w:rsidR="003169BF" w:rsidRDefault="003169BF" w:rsidP="003169BF"/>
    <w:p w14:paraId="36D44A0C" w14:textId="77777777" w:rsidR="003169BF" w:rsidRDefault="003169BF" w:rsidP="003169BF">
      <w:pPr>
        <w:pStyle w:val="Heading3"/>
      </w:pPr>
      <w:r>
        <w:rPr>
          <w:noProof/>
        </w:rPr>
        <w:drawing>
          <wp:inline distT="0" distB="0" distL="0" distR="0" wp14:editId="0B0D288F">
            <wp:extent cx="351880" cy="351880"/>
            <wp:effectExtent l="19050" t="0" r="0" b="0"/>
            <wp:docPr id="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nCVBPJSGAqACBDN9"/>
      <w:bookmarkStart w:id="17" w:name="nCVBPJSGAqACBDN."/>
      <w:r>
        <w:t>User</w:t>
      </w:r>
      <w:bookmarkEnd w:id="16"/>
      <w:bookmarkEnd w:id="1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7"/>
        <w:gridCol w:w="5790"/>
      </w:tblGrid>
      <w:tr w:rsidR="003169BF" w14:paraId="42639152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92981C2" w14:textId="77777777" w:rsidR="003169BF" w:rsidRDefault="003169BF" w:rsidP="002827CA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863A953" w14:textId="77777777" w:rsidR="003169BF" w:rsidRDefault="003169BF" w:rsidP="002827CA">
            <w:pPr>
              <w:pStyle w:val="TableHeader"/>
            </w:pPr>
            <w:r>
              <w:t>Value</w:t>
            </w:r>
          </w:p>
        </w:tc>
      </w:tr>
      <w:tr w:rsidR="003169BF" w14:paraId="0C240645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ACB2A" w14:textId="77777777" w:rsidR="003169BF" w:rsidRDefault="003169BF" w:rsidP="002827CA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AB99" w14:textId="77777777" w:rsidR="003169BF" w:rsidRDefault="003169BF" w:rsidP="002827CA">
            <w:pPr>
              <w:pStyle w:val="TableContent"/>
            </w:pPr>
            <w:r>
              <w:t>Physical</w:t>
            </w:r>
          </w:p>
        </w:tc>
      </w:tr>
    </w:tbl>
    <w:p w14:paraId="5D11437B" w14:textId="77777777" w:rsidR="003169BF" w:rsidRDefault="003169BF" w:rsidP="003169BF"/>
    <w:p w14:paraId="7A56AB48" w14:textId="77777777" w:rsidR="003169BF" w:rsidRDefault="003169BF" w:rsidP="003169BF">
      <w:pPr>
        <w:pStyle w:val="Heading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6"/>
        <w:gridCol w:w="1393"/>
        <w:gridCol w:w="2120"/>
        <w:gridCol w:w="1268"/>
        <w:gridCol w:w="1910"/>
      </w:tblGrid>
      <w:tr w:rsidR="003169BF" w14:paraId="2ADE2BF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9F5F50C" w14:textId="77777777" w:rsidR="003169BF" w:rsidRDefault="003169BF" w:rsidP="002827CA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BC6ABFF" w14:textId="77777777" w:rsidR="003169BF" w:rsidRDefault="003169BF" w:rsidP="002827C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FC118EC" w14:textId="77777777" w:rsidR="003169BF" w:rsidRDefault="003169BF" w:rsidP="002827CA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DE5F3EC" w14:textId="77777777" w:rsidR="003169BF" w:rsidRDefault="003169BF" w:rsidP="002827CA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9CB6493" w14:textId="77777777" w:rsidR="003169BF" w:rsidRDefault="003169BF" w:rsidP="002827CA">
            <w:pPr>
              <w:pStyle w:val="TableHeader"/>
            </w:pPr>
            <w:r>
              <w:t>Documentation</w:t>
            </w:r>
          </w:p>
        </w:tc>
      </w:tr>
      <w:tr w:rsidR="003169BF" w14:paraId="59F4680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ED3C" w14:textId="77777777" w:rsidR="003169BF" w:rsidRDefault="003169BF" w:rsidP="002827CA">
            <w:pPr>
              <w:pStyle w:val="TableContent"/>
            </w:pPr>
            <w:r>
              <w:t>UserID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1D61D" w14:textId="77777777" w:rsidR="003169BF" w:rsidRDefault="003169BF" w:rsidP="002827CA">
            <w:pPr>
              <w:pStyle w:val="TableContent"/>
            </w:pPr>
            <w:r>
              <w:t>integer(5)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FDCAA" w14:textId="77777777" w:rsidR="003169BF" w:rsidRDefault="003169BF" w:rsidP="002827CA">
            <w:pPr>
              <w:pStyle w:val="TableContent"/>
            </w:pPr>
            <w:r>
              <w:t>PKUnique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1668F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85F15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4F704F7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754EC" w14:textId="77777777" w:rsidR="003169BF" w:rsidRDefault="003169BF" w:rsidP="002827CA">
            <w:pPr>
              <w:pStyle w:val="TableContent"/>
            </w:pPr>
            <w:r>
              <w:t>Username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191B1" w14:textId="77777777" w:rsidR="003169BF" w:rsidRDefault="003169BF" w:rsidP="002827CA">
            <w:pPr>
              <w:pStyle w:val="TableContent"/>
            </w:pPr>
            <w:r>
              <w:t>varchar(30)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EF05E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8216A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69C21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5B9E7FB0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47765" w14:textId="77777777" w:rsidR="003169BF" w:rsidRDefault="003169BF" w:rsidP="002827CA">
            <w:pPr>
              <w:pStyle w:val="TableContent"/>
            </w:pPr>
            <w:r>
              <w:lastRenderedPageBreak/>
              <w:t>Password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53343" w14:textId="77777777" w:rsidR="003169BF" w:rsidRDefault="003169BF" w:rsidP="002827CA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C5574" w14:textId="77777777" w:rsidR="003169BF" w:rsidRDefault="003169BF" w:rsidP="002827CA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6FAE4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3B5B3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7A1A4EF2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57487" w14:textId="77777777" w:rsidR="003169BF" w:rsidRDefault="003169BF" w:rsidP="002827CA">
            <w:pPr>
              <w:pStyle w:val="TableContent"/>
            </w:pPr>
            <w:r>
              <w:t>Fullname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446F9" w14:textId="77777777" w:rsidR="003169BF" w:rsidRDefault="003169BF" w:rsidP="002827CA">
            <w:pPr>
              <w:pStyle w:val="TableContent"/>
            </w:pPr>
            <w:r>
              <w:t>varchar(30)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36F75" w14:textId="77777777" w:rsidR="003169BF" w:rsidRDefault="003169BF" w:rsidP="002827CA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7D3C3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3E524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7E0830D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394F2" w14:textId="77777777" w:rsidR="003169BF" w:rsidRDefault="003169BF" w:rsidP="002827CA">
            <w:pPr>
              <w:pStyle w:val="TableContent"/>
            </w:pPr>
            <w:r>
              <w:t>SuperiorID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5EBA5" w14:textId="77777777" w:rsidR="003169BF" w:rsidRDefault="003169BF" w:rsidP="002827CA">
            <w:pPr>
              <w:pStyle w:val="TableContent"/>
            </w:pPr>
            <w:r>
              <w:t>integer(5)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DE9B6" w14:textId="77777777" w:rsidR="003169BF" w:rsidRDefault="003169BF" w:rsidP="002827CA">
            <w:pPr>
              <w:pStyle w:val="TableContent"/>
            </w:pPr>
            <w:r>
              <w:t>FK (</w:t>
            </w:r>
            <w:hyperlink w:anchor="nCVBPJSGAqACBDN." w:history="1">
              <w:r>
                <w:t>User.UserID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BE3F9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5C736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2E2652E2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69A39" w14:textId="77777777" w:rsidR="003169BF" w:rsidRDefault="003169BF" w:rsidP="002827CA">
            <w:pPr>
              <w:pStyle w:val="TableContent"/>
            </w:pPr>
            <w:r>
              <w:t>PositionID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48C1" w14:textId="77777777" w:rsidR="003169BF" w:rsidRDefault="003169BF" w:rsidP="002827CA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F2255" w14:textId="77777777" w:rsidR="003169BF" w:rsidRDefault="003169BF" w:rsidP="002827CA">
            <w:pPr>
              <w:pStyle w:val="TableContent"/>
            </w:pPr>
            <w:r>
              <w:t>FK (</w:t>
            </w:r>
            <w:hyperlink w:anchor="zrDBPJSGAqACBDPV" w:history="1">
              <w:r>
                <w:t>Position.PositionID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4C111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F66C5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</w:tbl>
    <w:p w14:paraId="0F4679BD" w14:textId="77777777" w:rsidR="003169BF" w:rsidRDefault="003169BF" w:rsidP="003169BF"/>
    <w:p w14:paraId="1DB90A63" w14:textId="77777777" w:rsidR="003169BF" w:rsidRDefault="003169BF" w:rsidP="003169BF"/>
    <w:p w14:paraId="5ED03511" w14:textId="77777777" w:rsidR="003169BF" w:rsidRDefault="003169BF" w:rsidP="003169BF"/>
    <w:p w14:paraId="7490BF1A" w14:textId="77777777" w:rsidR="003169BF" w:rsidRDefault="003169BF" w:rsidP="003169BF"/>
    <w:p w14:paraId="70003C95" w14:textId="77777777" w:rsidR="003169BF" w:rsidRDefault="003169BF" w:rsidP="003169BF"/>
    <w:p w14:paraId="54210EF2" w14:textId="77777777" w:rsidR="003169BF" w:rsidRDefault="003169BF" w:rsidP="003169BF"/>
    <w:p w14:paraId="13474CA2" w14:textId="77777777" w:rsidR="003169BF" w:rsidRDefault="003169BF" w:rsidP="003169BF">
      <w:pPr>
        <w:pStyle w:val="Heading4"/>
      </w:pPr>
      <w:r>
        <w:t>Columns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7"/>
        <w:gridCol w:w="5770"/>
      </w:tblGrid>
      <w:tr w:rsidR="003169BF" w14:paraId="6F42001B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15399DA" w14:textId="77777777" w:rsidR="003169BF" w:rsidRDefault="003169BF" w:rsidP="002827CA">
            <w:pPr>
              <w:pStyle w:val="TableHeader"/>
            </w:pPr>
            <w:r>
              <w:t>UserID</w:t>
            </w:r>
          </w:p>
        </w:tc>
      </w:tr>
      <w:tr w:rsidR="003169BF" w14:paraId="13155F9F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B09B0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F84C6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17102DAF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21960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43DB6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6FEB069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55FC0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72609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497BDFD2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83768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249F5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0DC486A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64E63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9F04D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7E777AF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D7AFF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45E6E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28ED3C3F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59A91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78D1B" w14:textId="77777777" w:rsidR="003169BF" w:rsidRDefault="003169BF" w:rsidP="002827CA">
            <w:pPr>
              <w:pStyle w:val="TableContent"/>
            </w:pPr>
            <w:r>
              <w:t>5</w:t>
            </w:r>
          </w:p>
        </w:tc>
      </w:tr>
      <w:tr w:rsidR="003169BF" w14:paraId="60DF18B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D050B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74DC3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01F0E94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40D61" w14:textId="77777777" w:rsidR="003169BF" w:rsidRDefault="003169BF" w:rsidP="002827CA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22778" w14:textId="77777777" w:rsidR="003169BF" w:rsidRDefault="003169BF" w:rsidP="002827CA">
            <w:pPr>
              <w:pStyle w:val="TableContent"/>
            </w:pPr>
            <w:r>
              <w:t>identity</w:t>
            </w:r>
          </w:p>
        </w:tc>
      </w:tr>
      <w:tr w:rsidR="003169BF" w14:paraId="3C993E1E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23BF6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306D1" w14:textId="77777777" w:rsidR="003169BF" w:rsidRDefault="003169BF" w:rsidP="002827CA">
            <w:pPr>
              <w:pStyle w:val="TableContent"/>
            </w:pPr>
            <w:r>
              <w:t>Always</w:t>
            </w:r>
          </w:p>
        </w:tc>
      </w:tr>
      <w:tr w:rsidR="003169BF" w14:paraId="3ED9819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0D598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F1A1B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01146EDB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94E04A1" w14:textId="77777777" w:rsidR="003169BF" w:rsidRDefault="003169BF" w:rsidP="002827CA">
            <w:pPr>
              <w:pStyle w:val="TableHeader"/>
            </w:pPr>
            <w:r>
              <w:t>Username</w:t>
            </w:r>
          </w:p>
        </w:tc>
      </w:tr>
      <w:tr w:rsidR="003169BF" w14:paraId="4817402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D7D49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C1610" w14:textId="77777777" w:rsidR="003169BF" w:rsidRDefault="003169BF" w:rsidP="002827CA">
            <w:pPr>
              <w:pStyle w:val="TableContent"/>
            </w:pPr>
            <w:r>
              <w:t>varchar</w:t>
            </w:r>
          </w:p>
        </w:tc>
      </w:tr>
      <w:tr w:rsidR="003169BF" w14:paraId="71109B9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54D0C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98B44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735FE40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E2C01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AD9BB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2121D71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CB026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E6B29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5D7D8E3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4727B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8A137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24BFA1D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61958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70961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2FF9232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143AB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DF3A7" w14:textId="77777777" w:rsidR="003169BF" w:rsidRDefault="003169BF" w:rsidP="002827CA">
            <w:pPr>
              <w:pStyle w:val="TableContent"/>
            </w:pPr>
            <w:r>
              <w:t>30</w:t>
            </w:r>
          </w:p>
        </w:tc>
      </w:tr>
      <w:tr w:rsidR="003169BF" w14:paraId="55C4656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6BF67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98E48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63A4CEC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21294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F9786" w14:textId="77777777" w:rsidR="003169BF" w:rsidRDefault="003169BF" w:rsidP="002827CA">
            <w:pPr>
              <w:pStyle w:val="TableContent"/>
            </w:pPr>
            <w:r>
              <w:t>Unspecified</w:t>
            </w:r>
          </w:p>
        </w:tc>
      </w:tr>
      <w:tr w:rsidR="003169BF" w14:paraId="4152016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CFBEF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9EBA5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2A447C96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20C3B1D" w14:textId="77777777" w:rsidR="003169BF" w:rsidRDefault="003169BF" w:rsidP="002827CA">
            <w:pPr>
              <w:pStyle w:val="TableHeader"/>
            </w:pPr>
            <w:r>
              <w:t>Password</w:t>
            </w:r>
          </w:p>
        </w:tc>
      </w:tr>
      <w:tr w:rsidR="003169BF" w14:paraId="79CC073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C510D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E1FEF" w14:textId="77777777" w:rsidR="003169BF" w:rsidRDefault="003169BF" w:rsidP="002827CA">
            <w:pPr>
              <w:pStyle w:val="TableContent"/>
            </w:pPr>
            <w:r>
              <w:t>varchar</w:t>
            </w:r>
          </w:p>
        </w:tc>
      </w:tr>
      <w:tr w:rsidR="003169BF" w14:paraId="489D64EF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D9855" w14:textId="77777777" w:rsidR="003169BF" w:rsidRDefault="003169BF" w:rsidP="002827CA">
            <w:pPr>
              <w:pStyle w:val="TableContent"/>
            </w:pPr>
            <w:r>
              <w:lastRenderedPageBreak/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9B625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2C6E29E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60734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F42B1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1A735BB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BC0A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F858E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1057B24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29874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F8896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2F23561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FABE2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1BF43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34B5E7D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A87A5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2B63C" w14:textId="77777777" w:rsidR="003169BF" w:rsidRDefault="003169BF" w:rsidP="002827CA">
            <w:pPr>
              <w:pStyle w:val="TableContent"/>
            </w:pPr>
            <w:r>
              <w:t>50</w:t>
            </w:r>
          </w:p>
        </w:tc>
      </w:tr>
      <w:tr w:rsidR="003169BF" w14:paraId="4021BA7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C57AF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CA4F9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33F158BF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BA1E0" w14:textId="77777777" w:rsidR="003169BF" w:rsidRDefault="003169BF" w:rsidP="002827CA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DFA20" w14:textId="77777777" w:rsidR="003169BF" w:rsidRDefault="003169BF" w:rsidP="002827CA">
            <w:pPr>
              <w:pStyle w:val="TableContent"/>
            </w:pPr>
            <w:r>
              <w:t>native</w:t>
            </w:r>
          </w:p>
        </w:tc>
      </w:tr>
      <w:tr w:rsidR="003169BF" w14:paraId="421615C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656ED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19D23" w14:textId="77777777" w:rsidR="003169BF" w:rsidRDefault="003169BF" w:rsidP="002827CA">
            <w:pPr>
              <w:pStyle w:val="TableContent"/>
            </w:pPr>
            <w:r>
              <w:t>Unspecified</w:t>
            </w:r>
          </w:p>
        </w:tc>
      </w:tr>
      <w:tr w:rsidR="003169BF" w14:paraId="350FA38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ECA8F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DCA88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424A4528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401C0B2" w14:textId="77777777" w:rsidR="003169BF" w:rsidRDefault="003169BF" w:rsidP="002827CA">
            <w:pPr>
              <w:pStyle w:val="TableHeader"/>
            </w:pPr>
            <w:r>
              <w:t>Fullname</w:t>
            </w:r>
          </w:p>
        </w:tc>
      </w:tr>
      <w:tr w:rsidR="003169BF" w14:paraId="15AAC07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BD6DD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EB321" w14:textId="77777777" w:rsidR="003169BF" w:rsidRDefault="003169BF" w:rsidP="002827CA">
            <w:pPr>
              <w:pStyle w:val="TableContent"/>
            </w:pPr>
            <w:r>
              <w:t>varchar</w:t>
            </w:r>
          </w:p>
        </w:tc>
      </w:tr>
      <w:tr w:rsidR="003169BF" w14:paraId="43EC3810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6A05F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3421D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4215F91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F9C5F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CB31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407675B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266A2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84F49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7CD999B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ED14A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FB543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23CA565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ADB2B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6EACB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2369897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F5DB0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9FC1B" w14:textId="77777777" w:rsidR="003169BF" w:rsidRDefault="003169BF" w:rsidP="002827CA">
            <w:pPr>
              <w:pStyle w:val="TableContent"/>
            </w:pPr>
            <w:r>
              <w:t>30</w:t>
            </w:r>
          </w:p>
        </w:tc>
      </w:tr>
      <w:tr w:rsidR="003169BF" w14:paraId="62EA2E3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BD5EE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ABF51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4E98C1B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BB8C4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C12C3" w14:textId="77777777" w:rsidR="003169BF" w:rsidRDefault="003169BF" w:rsidP="002827CA">
            <w:pPr>
              <w:pStyle w:val="TableContent"/>
            </w:pPr>
            <w:r>
              <w:t>Unspecified</w:t>
            </w:r>
          </w:p>
        </w:tc>
      </w:tr>
      <w:tr w:rsidR="003169BF" w14:paraId="3083690F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B9112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93D59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1BEEBD3E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C62233D" w14:textId="77777777" w:rsidR="003169BF" w:rsidRDefault="003169BF" w:rsidP="002827CA">
            <w:pPr>
              <w:pStyle w:val="TableHeader"/>
            </w:pPr>
            <w:r>
              <w:t>SuperiorID</w:t>
            </w:r>
          </w:p>
        </w:tc>
      </w:tr>
      <w:tr w:rsidR="003169BF" w14:paraId="79093AE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EC472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29D8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21ACF9F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59E6F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C0588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17503F5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E3E1E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1C004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50A044D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B6118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8CA28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6337DDB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E8E27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04D07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5A00442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2471E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F313A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5735459F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27975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A64AF" w14:textId="77777777" w:rsidR="003169BF" w:rsidRDefault="003169BF" w:rsidP="002827CA">
            <w:pPr>
              <w:pStyle w:val="TableContent"/>
            </w:pPr>
            <w:r>
              <w:t>5</w:t>
            </w:r>
          </w:p>
        </w:tc>
      </w:tr>
      <w:tr w:rsidR="003169BF" w14:paraId="27EFC53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CB982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5746A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7093BBEF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DF6D2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2AB54" w14:textId="77777777" w:rsidR="003169BF" w:rsidRDefault="003169BF" w:rsidP="002827CA">
            <w:pPr>
              <w:pStyle w:val="TableContent"/>
            </w:pPr>
            <w:r>
              <w:t>Unspecified</w:t>
            </w:r>
          </w:p>
        </w:tc>
      </w:tr>
      <w:tr w:rsidR="003169BF" w14:paraId="43FD3CC0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DBAEE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92716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429A6A6A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5106FB5" w14:textId="77777777" w:rsidR="003169BF" w:rsidRDefault="003169BF" w:rsidP="002827CA">
            <w:pPr>
              <w:pStyle w:val="TableHeader"/>
            </w:pPr>
            <w:r>
              <w:t>PositionID</w:t>
            </w:r>
          </w:p>
        </w:tc>
      </w:tr>
      <w:tr w:rsidR="003169BF" w14:paraId="10F42B4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1416B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788B4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505AC09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CD3A8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0827E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55D6FB5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A4C43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C8FD6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32D1B44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59A37" w14:textId="77777777" w:rsidR="003169BF" w:rsidRDefault="003169BF" w:rsidP="002827CA">
            <w:pPr>
              <w:pStyle w:val="TableContent"/>
            </w:pPr>
            <w:r>
              <w:lastRenderedPageBreak/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A06BF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6997530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D573E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8A463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3B6817C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8D41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FD76B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4C70D09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553DC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EF099" w14:textId="77777777" w:rsidR="003169BF" w:rsidRDefault="003169BF" w:rsidP="002827CA">
            <w:pPr>
              <w:pStyle w:val="TableContent"/>
            </w:pPr>
            <w:r>
              <w:t>10</w:t>
            </w:r>
          </w:p>
        </w:tc>
      </w:tr>
      <w:tr w:rsidR="003169BF" w14:paraId="68FFF3E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FBEE7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B54C5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7122D93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C4200" w14:textId="77777777" w:rsidR="003169BF" w:rsidRDefault="003169BF" w:rsidP="002827CA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CE17A" w14:textId="77777777" w:rsidR="003169BF" w:rsidRDefault="003169BF" w:rsidP="002827CA">
            <w:pPr>
              <w:pStyle w:val="TableContent"/>
            </w:pPr>
            <w:r>
              <w:t>native</w:t>
            </w:r>
          </w:p>
        </w:tc>
      </w:tr>
      <w:tr w:rsidR="003169BF" w14:paraId="2074BF4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4E3C8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35BC7" w14:textId="77777777" w:rsidR="003169BF" w:rsidRDefault="003169BF" w:rsidP="002827CA">
            <w:pPr>
              <w:pStyle w:val="TableContent"/>
            </w:pPr>
            <w:r>
              <w:t>Unspecified</w:t>
            </w:r>
          </w:p>
        </w:tc>
      </w:tr>
      <w:tr w:rsidR="003169BF" w14:paraId="3512AE6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9F1E9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2548D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</w:tbl>
    <w:p w14:paraId="28BA08D4" w14:textId="77777777" w:rsidR="003169BF" w:rsidRDefault="003169BF" w:rsidP="003169BF"/>
    <w:p w14:paraId="03F16B36" w14:textId="77777777" w:rsidR="003169BF" w:rsidRDefault="003169BF" w:rsidP="003169B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1"/>
        <w:gridCol w:w="5756"/>
      </w:tblGrid>
      <w:tr w:rsidR="003169BF" w14:paraId="2FED7C2B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FAAA0F3" w14:textId="77777777" w:rsidR="003169BF" w:rsidRDefault="003169BF" w:rsidP="002827CA">
            <w:pPr>
              <w:pStyle w:val="TableHeader"/>
            </w:pPr>
            <w:r>
              <w:t xml:space="preserve">Generates /        </w:t>
            </w:r>
            <w:r>
              <w:br/>
              <w:t>Belongs : Relationship</w:t>
            </w:r>
          </w:p>
        </w:tc>
      </w:tr>
      <w:tr w:rsidR="003169BF" w14:paraId="4B72314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15B0F" w14:textId="77777777" w:rsidR="003169BF" w:rsidRDefault="003169BF" w:rsidP="002827CA">
            <w:pPr>
              <w:pStyle w:val="TableContent"/>
            </w:pPr>
            <w:r>
              <w:t>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1555" w14:textId="77777777" w:rsidR="003169BF" w:rsidRDefault="003169BF" w:rsidP="002827CA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editId="12D9ADD9">
                  <wp:extent cx="226209" cy="226209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Q1ZPJSGAqACBHKU" w:history="1">
              <w:r>
                <w:t>Log</w:t>
              </w:r>
            </w:hyperlink>
          </w:p>
        </w:tc>
      </w:tr>
      <w:tr w:rsidR="003169BF" w14:paraId="7BF520D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92AA2" w14:textId="77777777" w:rsidR="003169BF" w:rsidRDefault="003169BF" w:rsidP="002827C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591C0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14317BE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95A0F" w14:textId="77777777" w:rsidR="003169BF" w:rsidRDefault="003169BF" w:rsidP="002827C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09A6F" w14:textId="77777777" w:rsidR="003169BF" w:rsidRDefault="003169BF" w:rsidP="002827CA">
            <w:pPr>
              <w:pStyle w:val="TableContent"/>
            </w:pPr>
            <w:r>
              <w:t>0..*</w:t>
            </w:r>
          </w:p>
        </w:tc>
      </w:tr>
      <w:tr w:rsidR="003169BF" w14:paraId="7960878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A1B43" w14:textId="77777777" w:rsidR="003169BF" w:rsidRDefault="003169BF" w:rsidP="002827C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4BFD8" w14:textId="77777777" w:rsidR="003169BF" w:rsidRDefault="003169BF" w:rsidP="002827CA">
            <w:pPr>
              <w:pStyle w:val="TableContent"/>
            </w:pPr>
            <w:r>
              <w:t>1</w:t>
            </w:r>
          </w:p>
        </w:tc>
      </w:tr>
      <w:tr w:rsidR="003169BF" w14:paraId="7DD6065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C1984" w14:textId="77777777" w:rsidR="003169BF" w:rsidRDefault="003169BF" w:rsidP="002827C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B9DEB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485BC8C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E9D90" w14:textId="77777777" w:rsidR="003169BF" w:rsidRDefault="003169BF" w:rsidP="002827CA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F6253" w14:textId="77777777" w:rsidR="003169BF" w:rsidRDefault="003169BF" w:rsidP="002827CA">
            <w:pPr>
              <w:pStyle w:val="TableContent"/>
            </w:pPr>
            <w:r>
              <w:t>Physical</w:t>
            </w:r>
          </w:p>
        </w:tc>
      </w:tr>
    </w:tbl>
    <w:p w14:paraId="0432E7E5" w14:textId="77777777" w:rsidR="003169BF" w:rsidRDefault="003169BF" w:rsidP="003169B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1"/>
        <w:gridCol w:w="5756"/>
      </w:tblGrid>
      <w:tr w:rsidR="003169BF" w14:paraId="2F3B65F5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FF6EEFE" w14:textId="77777777" w:rsidR="003169BF" w:rsidRDefault="003169BF" w:rsidP="002827CA">
            <w:pPr>
              <w:pStyle w:val="TableHeader"/>
            </w:pPr>
            <w:r>
              <w:t xml:space="preserve">Subordinate of /        </w:t>
            </w:r>
            <w:r>
              <w:br/>
              <w:t>Superior of : Relationship</w:t>
            </w:r>
          </w:p>
        </w:tc>
      </w:tr>
      <w:tr w:rsidR="003169BF" w14:paraId="3A9433F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3401F" w14:textId="77777777" w:rsidR="003169BF" w:rsidRDefault="003169BF" w:rsidP="002827CA">
            <w:pPr>
              <w:pStyle w:val="TableContent"/>
            </w:pPr>
            <w:r>
              <w:t>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FB01E" w14:textId="77777777" w:rsidR="003169BF" w:rsidRDefault="003169BF" w:rsidP="002827CA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editId="43EF24A4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CVBPJSGAqACBDN9" w:history="1">
              <w:r>
                <w:t>User</w:t>
              </w:r>
            </w:hyperlink>
          </w:p>
        </w:tc>
      </w:tr>
      <w:tr w:rsidR="003169BF" w14:paraId="121A872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B1027" w14:textId="77777777" w:rsidR="003169BF" w:rsidRDefault="003169BF" w:rsidP="002827C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9E8D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066B31D0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EB2DD" w14:textId="77777777" w:rsidR="003169BF" w:rsidRDefault="003169BF" w:rsidP="002827C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092C4" w14:textId="77777777" w:rsidR="003169BF" w:rsidRDefault="003169BF" w:rsidP="002827CA">
            <w:pPr>
              <w:pStyle w:val="TableContent"/>
            </w:pPr>
            <w:r>
              <w:t>0..*</w:t>
            </w:r>
          </w:p>
        </w:tc>
      </w:tr>
      <w:tr w:rsidR="003169BF" w14:paraId="1227142F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2AC69" w14:textId="77777777" w:rsidR="003169BF" w:rsidRDefault="003169BF" w:rsidP="002827C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D2CA9" w14:textId="77777777" w:rsidR="003169BF" w:rsidRDefault="003169BF" w:rsidP="002827CA">
            <w:pPr>
              <w:pStyle w:val="TableContent"/>
            </w:pPr>
            <w:r>
              <w:t>1</w:t>
            </w:r>
          </w:p>
        </w:tc>
      </w:tr>
      <w:tr w:rsidR="003169BF" w14:paraId="76D7E0C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DF8D0" w14:textId="77777777" w:rsidR="003169BF" w:rsidRDefault="003169BF" w:rsidP="002827C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EFDB4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1A610E7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7C461" w14:textId="77777777" w:rsidR="003169BF" w:rsidRDefault="003169BF" w:rsidP="002827CA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5A829" w14:textId="77777777" w:rsidR="003169BF" w:rsidRDefault="003169BF" w:rsidP="002827CA">
            <w:pPr>
              <w:pStyle w:val="TableContent"/>
            </w:pPr>
            <w:r>
              <w:t>Physical</w:t>
            </w:r>
          </w:p>
        </w:tc>
      </w:tr>
    </w:tbl>
    <w:p w14:paraId="18743EA7" w14:textId="77777777" w:rsidR="003169BF" w:rsidRDefault="003169BF" w:rsidP="003169B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1"/>
        <w:gridCol w:w="5756"/>
      </w:tblGrid>
      <w:tr w:rsidR="003169BF" w14:paraId="57FD8228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E943D39" w14:textId="77777777" w:rsidR="003169BF" w:rsidRDefault="003169BF" w:rsidP="002827CA">
            <w:pPr>
              <w:pStyle w:val="TableHeader"/>
            </w:pPr>
            <w:r>
              <w:t xml:space="preserve">Belongs /         </w:t>
            </w:r>
            <w:r>
              <w:br/>
              <w:t>Applies : Relationship</w:t>
            </w:r>
          </w:p>
        </w:tc>
      </w:tr>
      <w:tr w:rsidR="003169BF" w14:paraId="69CAC08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71931" w14:textId="77777777" w:rsidR="003169BF" w:rsidRDefault="003169BF" w:rsidP="002827CA">
            <w:pPr>
              <w:pStyle w:val="TableContent"/>
            </w:pPr>
            <w:r>
              <w:t>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E2C69" w14:textId="77777777" w:rsidR="003169BF" w:rsidRDefault="003169BF" w:rsidP="002827CA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editId="485D7401">
                  <wp:extent cx="226209" cy="226209"/>
                  <wp:effectExtent l="19050" t="0" r="0" b="0"/>
                  <wp:docPr id="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PohPJSGAqACBDRr" w:history="1">
              <w:r>
                <w:t>Leave</w:t>
              </w:r>
            </w:hyperlink>
          </w:p>
        </w:tc>
      </w:tr>
      <w:tr w:rsidR="003169BF" w14:paraId="4C01837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851E9" w14:textId="77777777" w:rsidR="003169BF" w:rsidRDefault="003169BF" w:rsidP="002827C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B15D6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507A29D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C5193" w14:textId="77777777" w:rsidR="003169BF" w:rsidRDefault="003169BF" w:rsidP="002827C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27833" w14:textId="77777777" w:rsidR="003169BF" w:rsidRDefault="003169BF" w:rsidP="002827CA">
            <w:pPr>
              <w:pStyle w:val="TableContent"/>
            </w:pPr>
            <w:r>
              <w:t>0..*</w:t>
            </w:r>
          </w:p>
        </w:tc>
      </w:tr>
      <w:tr w:rsidR="003169BF" w14:paraId="7B04903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44431" w14:textId="77777777" w:rsidR="003169BF" w:rsidRDefault="003169BF" w:rsidP="002827C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90E41" w14:textId="77777777" w:rsidR="003169BF" w:rsidRDefault="003169BF" w:rsidP="002827CA">
            <w:pPr>
              <w:pStyle w:val="TableContent"/>
            </w:pPr>
            <w:r>
              <w:t>1</w:t>
            </w:r>
          </w:p>
        </w:tc>
      </w:tr>
      <w:tr w:rsidR="003169BF" w14:paraId="45210FD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DFF3F" w14:textId="77777777" w:rsidR="003169BF" w:rsidRDefault="003169BF" w:rsidP="002827C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60F99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0B29CC8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A5C5E" w14:textId="77777777" w:rsidR="003169BF" w:rsidRDefault="003169BF" w:rsidP="002827CA">
            <w:pPr>
              <w:pStyle w:val="TableContent"/>
            </w:pPr>
            <w:r>
              <w:lastRenderedPageBreak/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635C7" w14:textId="77777777" w:rsidR="003169BF" w:rsidRDefault="003169BF" w:rsidP="002827CA">
            <w:pPr>
              <w:pStyle w:val="TableContent"/>
            </w:pPr>
            <w:r>
              <w:t>Physical</w:t>
            </w:r>
          </w:p>
        </w:tc>
      </w:tr>
    </w:tbl>
    <w:p w14:paraId="5D989B47" w14:textId="77777777" w:rsidR="003169BF" w:rsidRDefault="003169BF" w:rsidP="003169BF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1"/>
        <w:gridCol w:w="5756"/>
      </w:tblGrid>
      <w:tr w:rsidR="003169BF" w14:paraId="3F9B2510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289E821" w14:textId="77777777" w:rsidR="003169BF" w:rsidRDefault="003169BF" w:rsidP="002827CA">
            <w:pPr>
              <w:pStyle w:val="TableHeader"/>
            </w:pPr>
            <w:r>
              <w:t xml:space="preserve">Has /        </w:t>
            </w:r>
            <w:r>
              <w:br/>
              <w:t>Is : Relationship</w:t>
            </w:r>
          </w:p>
        </w:tc>
      </w:tr>
      <w:tr w:rsidR="003169BF" w14:paraId="79FE4D60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99FF1" w14:textId="77777777" w:rsidR="003169BF" w:rsidRDefault="003169BF" w:rsidP="002827CA">
            <w:pPr>
              <w:pStyle w:val="TableContent"/>
            </w:pPr>
            <w:r>
              <w:t>From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9C52E" w14:textId="77777777" w:rsidR="003169BF" w:rsidRDefault="003169BF" w:rsidP="002827CA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editId="44382EB1">
                  <wp:extent cx="226209" cy="226209"/>
                  <wp:effectExtent l="19050" t="0" r="0" b="0"/>
                  <wp:docPr id="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rDBPJSGAqACBDPU" w:history="1">
              <w:r>
                <w:t>Position</w:t>
              </w:r>
            </w:hyperlink>
          </w:p>
        </w:tc>
      </w:tr>
      <w:tr w:rsidR="003169BF" w14:paraId="33DFBB58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B49A6" w14:textId="77777777" w:rsidR="003169BF" w:rsidRDefault="003169BF" w:rsidP="002827C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51CD3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7BD36FE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30001" w14:textId="77777777" w:rsidR="003169BF" w:rsidRDefault="003169BF" w:rsidP="002827C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3E275" w14:textId="77777777" w:rsidR="003169BF" w:rsidRDefault="003169BF" w:rsidP="002827CA">
            <w:pPr>
              <w:pStyle w:val="TableContent"/>
            </w:pPr>
            <w:r>
              <w:t>0..*</w:t>
            </w:r>
          </w:p>
        </w:tc>
      </w:tr>
      <w:tr w:rsidR="003169BF" w14:paraId="737F67B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8E31B" w14:textId="77777777" w:rsidR="003169BF" w:rsidRDefault="003169BF" w:rsidP="002827C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D7C1E" w14:textId="77777777" w:rsidR="003169BF" w:rsidRDefault="003169BF" w:rsidP="002827CA">
            <w:pPr>
              <w:pStyle w:val="TableContent"/>
            </w:pPr>
            <w:r>
              <w:t>1</w:t>
            </w:r>
          </w:p>
        </w:tc>
      </w:tr>
      <w:tr w:rsidR="003169BF" w14:paraId="0617233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B7328" w14:textId="77777777" w:rsidR="003169BF" w:rsidRDefault="003169BF" w:rsidP="002827C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BA0C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331A73D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EF269" w14:textId="77777777" w:rsidR="003169BF" w:rsidRDefault="003169BF" w:rsidP="002827CA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68289" w14:textId="77777777" w:rsidR="003169BF" w:rsidRDefault="003169BF" w:rsidP="002827CA">
            <w:pPr>
              <w:pStyle w:val="TableContent"/>
            </w:pPr>
            <w:r>
              <w:t>Physical</w:t>
            </w:r>
          </w:p>
        </w:tc>
      </w:tr>
    </w:tbl>
    <w:p w14:paraId="18DA2605" w14:textId="77777777" w:rsidR="003169BF" w:rsidRDefault="003169BF" w:rsidP="003169BF"/>
    <w:p w14:paraId="03F1426C" w14:textId="77777777" w:rsidR="003169BF" w:rsidRDefault="003169BF" w:rsidP="003169BF"/>
    <w:p w14:paraId="598DC9FA" w14:textId="77777777" w:rsidR="003169BF" w:rsidRDefault="003169BF" w:rsidP="003169BF">
      <w:pPr>
        <w:pStyle w:val="Heading3"/>
      </w:pPr>
      <w:r>
        <w:rPr>
          <w:noProof/>
        </w:rPr>
        <w:drawing>
          <wp:inline distT="0" distB="0" distL="0" distR="0" wp14:editId="3A641E75">
            <wp:extent cx="351880" cy="351880"/>
            <wp:effectExtent l="19050" t="0" r="0" b="0"/>
            <wp:docPr id="2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FQ1ZPJSGAqACBHKU"/>
      <w:bookmarkStart w:id="19" w:name="FQ1ZPJSGAqACBHKV"/>
      <w:r>
        <w:t>Log</w:t>
      </w:r>
      <w:bookmarkEnd w:id="18"/>
      <w:bookmarkEnd w:id="1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7"/>
        <w:gridCol w:w="5790"/>
      </w:tblGrid>
      <w:tr w:rsidR="003169BF" w14:paraId="23DC687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F8A641F" w14:textId="77777777" w:rsidR="003169BF" w:rsidRDefault="003169BF" w:rsidP="002827CA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B2FCD1B" w14:textId="77777777" w:rsidR="003169BF" w:rsidRDefault="003169BF" w:rsidP="002827CA">
            <w:pPr>
              <w:pStyle w:val="TableHeader"/>
            </w:pPr>
            <w:r>
              <w:t>Value</w:t>
            </w:r>
          </w:p>
        </w:tc>
      </w:tr>
      <w:tr w:rsidR="003169BF" w14:paraId="0AD8A33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0672F" w14:textId="77777777" w:rsidR="003169BF" w:rsidRDefault="003169BF" w:rsidP="002827CA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35AA0" w14:textId="77777777" w:rsidR="003169BF" w:rsidRDefault="003169BF" w:rsidP="002827CA">
            <w:pPr>
              <w:pStyle w:val="TableContent"/>
            </w:pPr>
            <w:r>
              <w:t>Physical</w:t>
            </w:r>
          </w:p>
        </w:tc>
      </w:tr>
    </w:tbl>
    <w:p w14:paraId="33F9340B" w14:textId="77777777" w:rsidR="003169BF" w:rsidRDefault="003169BF" w:rsidP="003169BF"/>
    <w:p w14:paraId="7A4E4809" w14:textId="77777777" w:rsidR="003169BF" w:rsidRDefault="003169BF" w:rsidP="003169BF">
      <w:pPr>
        <w:pStyle w:val="Heading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3"/>
        <w:gridCol w:w="1475"/>
        <w:gridCol w:w="1564"/>
        <w:gridCol w:w="1405"/>
        <w:gridCol w:w="1910"/>
      </w:tblGrid>
      <w:tr w:rsidR="003169BF" w14:paraId="5C5511A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2E6A65" w14:textId="77777777" w:rsidR="003169BF" w:rsidRDefault="003169BF" w:rsidP="002827CA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7B4788A" w14:textId="77777777" w:rsidR="003169BF" w:rsidRDefault="003169BF" w:rsidP="002827C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181036E" w14:textId="77777777" w:rsidR="003169BF" w:rsidRDefault="003169BF" w:rsidP="002827CA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D6D3667" w14:textId="77777777" w:rsidR="003169BF" w:rsidRDefault="003169BF" w:rsidP="002827CA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1CCE409" w14:textId="77777777" w:rsidR="003169BF" w:rsidRDefault="003169BF" w:rsidP="002827CA">
            <w:pPr>
              <w:pStyle w:val="TableHeader"/>
            </w:pPr>
            <w:r>
              <w:t>Documentation</w:t>
            </w:r>
          </w:p>
        </w:tc>
      </w:tr>
      <w:tr w:rsidR="003169BF" w14:paraId="11E14FD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DC9C" w14:textId="77777777" w:rsidR="003169BF" w:rsidRDefault="003169BF" w:rsidP="002827CA">
            <w:pPr>
              <w:pStyle w:val="TableContent"/>
            </w:pPr>
            <w:r>
              <w:t>LogID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32071" w14:textId="77777777" w:rsidR="003169BF" w:rsidRDefault="003169BF" w:rsidP="002827CA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06BBE" w14:textId="77777777" w:rsidR="003169BF" w:rsidRDefault="003169BF" w:rsidP="002827CA">
            <w:pPr>
              <w:pStyle w:val="TableContent"/>
            </w:pPr>
            <w:r>
              <w:t>PKUnique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1FF95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6F3BD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3F9A063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084BC" w14:textId="77777777" w:rsidR="003169BF" w:rsidRDefault="003169BF" w:rsidP="002827CA">
            <w:pPr>
              <w:pStyle w:val="TableContent"/>
            </w:pPr>
            <w:r>
              <w:t>UserID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0D86A" w14:textId="77777777" w:rsidR="003169BF" w:rsidRDefault="003169BF" w:rsidP="002827CA">
            <w:pPr>
              <w:pStyle w:val="TableContent"/>
            </w:pPr>
            <w:r>
              <w:t>integer(5)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B5C95" w14:textId="77777777" w:rsidR="003169BF" w:rsidRDefault="003169BF" w:rsidP="002827CA">
            <w:pPr>
              <w:pStyle w:val="TableContent"/>
            </w:pPr>
            <w:r>
              <w:t>FK (</w:t>
            </w:r>
            <w:hyperlink w:anchor="nCVBPJSGAqACBDN." w:history="1">
              <w:r>
                <w:t>User.UserID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BA68E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17B0A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6F2EA76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D9F83" w14:textId="77777777" w:rsidR="003169BF" w:rsidRDefault="003169BF" w:rsidP="002827CA">
            <w:pPr>
              <w:pStyle w:val="TableContent"/>
            </w:pPr>
            <w:r>
              <w:t>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D2028" w14:textId="77777777" w:rsidR="003169BF" w:rsidRDefault="003169BF" w:rsidP="002827CA">
            <w:pPr>
              <w:pStyle w:val="TableContent"/>
            </w:pPr>
            <w:r>
              <w:t>time(7)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787E2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4AB69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0D1D4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0429D87E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9F2A3" w14:textId="77777777" w:rsidR="003169BF" w:rsidRDefault="003169BF" w:rsidP="002827CA">
            <w:pPr>
              <w:pStyle w:val="TableContent"/>
            </w:pPr>
            <w:r>
              <w:t>Action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42BD" w14:textId="77777777" w:rsidR="003169BF" w:rsidRDefault="003169BF" w:rsidP="002827CA">
            <w:pPr>
              <w:pStyle w:val="TableContent"/>
            </w:pPr>
            <w:r>
              <w:t>varchar(30)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31950" w14:textId="77777777" w:rsidR="003169BF" w:rsidRDefault="003169BF" w:rsidP="002827CA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EE4EE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17A9E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</w:tbl>
    <w:p w14:paraId="54630C20" w14:textId="77777777" w:rsidR="003169BF" w:rsidRDefault="003169BF" w:rsidP="003169BF"/>
    <w:p w14:paraId="76D503DC" w14:textId="77777777" w:rsidR="003169BF" w:rsidRDefault="003169BF" w:rsidP="003169BF"/>
    <w:p w14:paraId="6501FFC3" w14:textId="77777777" w:rsidR="003169BF" w:rsidRDefault="003169BF" w:rsidP="003169BF"/>
    <w:p w14:paraId="18BDCAF6" w14:textId="77777777" w:rsidR="003169BF" w:rsidRDefault="003169BF" w:rsidP="003169BF"/>
    <w:p w14:paraId="44200128" w14:textId="77777777" w:rsidR="003169BF" w:rsidRDefault="003169BF" w:rsidP="003169BF">
      <w:pPr>
        <w:pStyle w:val="Heading4"/>
      </w:pPr>
      <w:r>
        <w:t>Columns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7"/>
        <w:gridCol w:w="5770"/>
      </w:tblGrid>
      <w:tr w:rsidR="003169BF" w14:paraId="16E4B196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AD92171" w14:textId="77777777" w:rsidR="003169BF" w:rsidRDefault="003169BF" w:rsidP="002827CA">
            <w:pPr>
              <w:pStyle w:val="TableHeader"/>
            </w:pPr>
            <w:r>
              <w:t>LogID</w:t>
            </w:r>
          </w:p>
        </w:tc>
      </w:tr>
      <w:tr w:rsidR="003169BF" w14:paraId="5062521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D908C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F2886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7D7031A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49CD7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1C570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6B73C00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DB6F2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55AD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7065B3CE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B1294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4949B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48C911DF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FDA34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2B3D0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5172D06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73A6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486C4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3FF6B99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249BA" w14:textId="77777777" w:rsidR="003169BF" w:rsidRDefault="003169BF" w:rsidP="002827CA">
            <w:pPr>
              <w:pStyle w:val="TableContent"/>
            </w:pPr>
            <w:r>
              <w:lastRenderedPageBreak/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32888" w14:textId="77777777" w:rsidR="003169BF" w:rsidRDefault="003169BF" w:rsidP="002827CA">
            <w:pPr>
              <w:pStyle w:val="TableContent"/>
            </w:pPr>
            <w:r>
              <w:t>10</w:t>
            </w:r>
          </w:p>
        </w:tc>
      </w:tr>
      <w:tr w:rsidR="003169BF" w14:paraId="1600D9A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A4A3D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F0072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07D5757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B8788" w14:textId="77777777" w:rsidR="003169BF" w:rsidRDefault="003169BF" w:rsidP="002827CA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B4367" w14:textId="77777777" w:rsidR="003169BF" w:rsidRDefault="003169BF" w:rsidP="002827CA">
            <w:pPr>
              <w:pStyle w:val="TableContent"/>
            </w:pPr>
            <w:r>
              <w:t>increment</w:t>
            </w:r>
          </w:p>
        </w:tc>
      </w:tr>
      <w:tr w:rsidR="003169BF" w14:paraId="35BC091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87F7F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FEB21" w14:textId="77777777" w:rsidR="003169BF" w:rsidRDefault="003169BF" w:rsidP="002827CA">
            <w:pPr>
              <w:pStyle w:val="TableContent"/>
            </w:pPr>
            <w:r>
              <w:t>Always</w:t>
            </w:r>
          </w:p>
        </w:tc>
      </w:tr>
      <w:tr w:rsidR="003169BF" w14:paraId="54E6B67F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652E3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68E88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7859AF5E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1F3FDBB" w14:textId="77777777" w:rsidR="003169BF" w:rsidRDefault="003169BF" w:rsidP="002827CA">
            <w:pPr>
              <w:pStyle w:val="TableHeader"/>
            </w:pPr>
            <w:r>
              <w:t>UserID</w:t>
            </w:r>
          </w:p>
        </w:tc>
      </w:tr>
      <w:tr w:rsidR="003169BF" w14:paraId="39EF829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9B172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9257A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00BCE698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21A26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1F33B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5B2CE09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7059F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F8BA3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0DD8F1A8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06AF9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4D12A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3787EE9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B72C1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E33D9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590D3405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8D9EA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CD5A7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331AAEA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1812D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819F" w14:textId="77777777" w:rsidR="003169BF" w:rsidRDefault="003169BF" w:rsidP="002827CA">
            <w:pPr>
              <w:pStyle w:val="TableContent"/>
            </w:pPr>
            <w:r>
              <w:t>5</w:t>
            </w:r>
          </w:p>
        </w:tc>
      </w:tr>
      <w:tr w:rsidR="003169BF" w14:paraId="394AF22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A96A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20733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3606BB9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814EA" w14:textId="77777777" w:rsidR="003169BF" w:rsidRDefault="003169BF" w:rsidP="002827CA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71394" w14:textId="77777777" w:rsidR="003169BF" w:rsidRDefault="003169BF" w:rsidP="002827CA">
            <w:pPr>
              <w:pStyle w:val="TableContent"/>
            </w:pPr>
            <w:r>
              <w:t>native</w:t>
            </w:r>
          </w:p>
        </w:tc>
      </w:tr>
      <w:tr w:rsidR="003169BF" w14:paraId="78306EC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6FA0E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3AF80" w14:textId="77777777" w:rsidR="003169BF" w:rsidRDefault="003169BF" w:rsidP="002827CA">
            <w:pPr>
              <w:pStyle w:val="TableContent"/>
            </w:pPr>
            <w:r>
              <w:t>Unspecified</w:t>
            </w:r>
          </w:p>
        </w:tc>
      </w:tr>
      <w:tr w:rsidR="003169BF" w14:paraId="1AD5B39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5D739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EA250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2C76E14F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357DAF0" w14:textId="77777777" w:rsidR="003169BF" w:rsidRDefault="003169BF" w:rsidP="002827CA">
            <w:pPr>
              <w:pStyle w:val="TableHeader"/>
            </w:pPr>
            <w:r>
              <w:t>Time</w:t>
            </w:r>
          </w:p>
        </w:tc>
      </w:tr>
      <w:tr w:rsidR="003169BF" w14:paraId="357DC77E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E6F69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4F593" w14:textId="77777777" w:rsidR="003169BF" w:rsidRDefault="003169BF" w:rsidP="002827CA">
            <w:pPr>
              <w:pStyle w:val="TableContent"/>
            </w:pPr>
            <w:r>
              <w:t>time</w:t>
            </w:r>
          </w:p>
        </w:tc>
      </w:tr>
      <w:tr w:rsidR="003169BF" w14:paraId="02113E6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B045E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34A95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697D0A0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49EA8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782AD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7B7AE888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78171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DBB65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44C74CE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79741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2572E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29DE311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D7DC1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E0E0F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7D9B7CE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DF873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13D5A" w14:textId="77777777" w:rsidR="003169BF" w:rsidRDefault="003169BF" w:rsidP="002827CA">
            <w:pPr>
              <w:pStyle w:val="TableContent"/>
            </w:pPr>
            <w:r>
              <w:t>7</w:t>
            </w:r>
          </w:p>
        </w:tc>
      </w:tr>
      <w:tr w:rsidR="003169BF" w14:paraId="5C58AA0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3E0F8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A5A59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6C0BD6E2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08486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8E451" w14:textId="77777777" w:rsidR="003169BF" w:rsidRDefault="003169BF" w:rsidP="002827CA">
            <w:pPr>
              <w:pStyle w:val="TableContent"/>
            </w:pPr>
            <w:r>
              <w:t>Unspecified</w:t>
            </w:r>
          </w:p>
        </w:tc>
      </w:tr>
      <w:tr w:rsidR="003169BF" w14:paraId="2CDCA4C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F85D4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DD4E2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58B639E1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7AAA630" w14:textId="77777777" w:rsidR="003169BF" w:rsidRDefault="003169BF" w:rsidP="002827CA">
            <w:pPr>
              <w:pStyle w:val="TableHeader"/>
            </w:pPr>
            <w:r>
              <w:t>Action</w:t>
            </w:r>
          </w:p>
        </w:tc>
      </w:tr>
      <w:tr w:rsidR="003169BF" w14:paraId="0B1A2D08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760A7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3C06F" w14:textId="77777777" w:rsidR="003169BF" w:rsidRDefault="003169BF" w:rsidP="002827CA">
            <w:pPr>
              <w:pStyle w:val="TableContent"/>
            </w:pPr>
            <w:r>
              <w:t>varchar</w:t>
            </w:r>
          </w:p>
        </w:tc>
      </w:tr>
      <w:tr w:rsidR="003169BF" w14:paraId="0117EF7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E430F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F3DF0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2DB774A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A6274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FB4C9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62EA994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2DC91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4A5D4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687C065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7C602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42CEC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0700DB1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B2E2F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7BC55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5791748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14BB5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2367F" w14:textId="77777777" w:rsidR="003169BF" w:rsidRDefault="003169BF" w:rsidP="002827CA">
            <w:pPr>
              <w:pStyle w:val="TableContent"/>
            </w:pPr>
            <w:r>
              <w:t>30</w:t>
            </w:r>
          </w:p>
        </w:tc>
      </w:tr>
      <w:tr w:rsidR="003169BF" w14:paraId="72721C7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F9F48" w14:textId="77777777" w:rsidR="003169BF" w:rsidRDefault="003169BF" w:rsidP="002827CA">
            <w:pPr>
              <w:pStyle w:val="TableContent"/>
            </w:pPr>
            <w:r>
              <w:lastRenderedPageBreak/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E50E3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54F2AC55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ABF59" w14:textId="77777777" w:rsidR="003169BF" w:rsidRDefault="003169BF" w:rsidP="002827CA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B8322" w14:textId="77777777" w:rsidR="003169BF" w:rsidRDefault="003169BF" w:rsidP="002827CA">
            <w:pPr>
              <w:pStyle w:val="TableContent"/>
            </w:pPr>
            <w:r>
              <w:t>native</w:t>
            </w:r>
          </w:p>
        </w:tc>
      </w:tr>
      <w:tr w:rsidR="003169BF" w14:paraId="644A20C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11D1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A7011" w14:textId="77777777" w:rsidR="003169BF" w:rsidRDefault="003169BF" w:rsidP="002827CA">
            <w:pPr>
              <w:pStyle w:val="TableContent"/>
            </w:pPr>
            <w:r>
              <w:t>Unspecified</w:t>
            </w:r>
          </w:p>
        </w:tc>
      </w:tr>
      <w:tr w:rsidR="003169BF" w14:paraId="4B5250C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95695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B3A24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</w:tbl>
    <w:p w14:paraId="2FF1594E" w14:textId="77777777" w:rsidR="003169BF" w:rsidRDefault="003169BF" w:rsidP="003169BF"/>
    <w:p w14:paraId="58FBC09A" w14:textId="77777777" w:rsidR="003169BF" w:rsidRDefault="003169BF" w:rsidP="003169B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1"/>
        <w:gridCol w:w="5756"/>
      </w:tblGrid>
      <w:tr w:rsidR="003169BF" w14:paraId="4AB53CD1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D18C7C9" w14:textId="77777777" w:rsidR="003169BF" w:rsidRDefault="003169BF" w:rsidP="002827CA">
            <w:pPr>
              <w:pStyle w:val="TableHeader"/>
            </w:pPr>
            <w:r>
              <w:t xml:space="preserve">Generates /        </w:t>
            </w:r>
            <w:r>
              <w:br/>
              <w:t>Belongs : Relationship</w:t>
            </w:r>
          </w:p>
        </w:tc>
      </w:tr>
      <w:tr w:rsidR="003169BF" w14:paraId="7109FBD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AECC1" w14:textId="77777777" w:rsidR="003169BF" w:rsidRDefault="003169BF" w:rsidP="002827CA">
            <w:pPr>
              <w:pStyle w:val="TableContent"/>
            </w:pPr>
            <w:r>
              <w:t>From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95EE3" w14:textId="77777777" w:rsidR="003169BF" w:rsidRDefault="003169BF" w:rsidP="002827CA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editId="2DF14665">
                  <wp:extent cx="226209" cy="226209"/>
                  <wp:effectExtent l="19050" t="0" r="0" b="0"/>
                  <wp:docPr id="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CVBPJSGAqACBDN9" w:history="1">
              <w:r>
                <w:t>User</w:t>
              </w:r>
            </w:hyperlink>
          </w:p>
        </w:tc>
      </w:tr>
      <w:tr w:rsidR="003169BF" w14:paraId="1E59BA1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F24A0" w14:textId="77777777" w:rsidR="003169BF" w:rsidRDefault="003169BF" w:rsidP="002827C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CC68D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704AD9E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48D92" w14:textId="77777777" w:rsidR="003169BF" w:rsidRDefault="003169BF" w:rsidP="002827C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800FE" w14:textId="77777777" w:rsidR="003169BF" w:rsidRDefault="003169BF" w:rsidP="002827CA">
            <w:pPr>
              <w:pStyle w:val="TableContent"/>
            </w:pPr>
            <w:r>
              <w:t>0..*</w:t>
            </w:r>
          </w:p>
        </w:tc>
      </w:tr>
      <w:tr w:rsidR="003169BF" w14:paraId="18138A1E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74825" w14:textId="77777777" w:rsidR="003169BF" w:rsidRDefault="003169BF" w:rsidP="002827C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76E6A" w14:textId="77777777" w:rsidR="003169BF" w:rsidRDefault="003169BF" w:rsidP="002827CA">
            <w:pPr>
              <w:pStyle w:val="TableContent"/>
            </w:pPr>
            <w:r>
              <w:t>1</w:t>
            </w:r>
          </w:p>
        </w:tc>
      </w:tr>
      <w:tr w:rsidR="003169BF" w14:paraId="27FF8A22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64E73" w14:textId="77777777" w:rsidR="003169BF" w:rsidRDefault="003169BF" w:rsidP="002827C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C6946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4245867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2FCD1" w14:textId="77777777" w:rsidR="003169BF" w:rsidRDefault="003169BF" w:rsidP="002827CA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995D3" w14:textId="77777777" w:rsidR="003169BF" w:rsidRDefault="003169BF" w:rsidP="002827CA">
            <w:pPr>
              <w:pStyle w:val="TableContent"/>
            </w:pPr>
            <w:r>
              <w:t>Physical</w:t>
            </w:r>
          </w:p>
        </w:tc>
      </w:tr>
    </w:tbl>
    <w:p w14:paraId="0044294C" w14:textId="77777777" w:rsidR="003169BF" w:rsidRDefault="003169BF" w:rsidP="003169BF"/>
    <w:p w14:paraId="51F10693" w14:textId="77777777" w:rsidR="003169BF" w:rsidRDefault="003169BF" w:rsidP="003169BF"/>
    <w:p w14:paraId="26961790" w14:textId="77777777" w:rsidR="003169BF" w:rsidRDefault="003169BF" w:rsidP="003169BF">
      <w:pPr>
        <w:pStyle w:val="Heading3"/>
      </w:pPr>
      <w:r>
        <w:rPr>
          <w:noProof/>
        </w:rPr>
        <w:drawing>
          <wp:inline distT="0" distB="0" distL="0" distR="0" wp14:editId="1C266D01">
            <wp:extent cx="351880" cy="351880"/>
            <wp:effectExtent l="19050" t="0" r="0" b="0"/>
            <wp:docPr id="2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zrDBPJSGAqACBDPU"/>
      <w:bookmarkStart w:id="21" w:name="zrDBPJSGAqACBDPV"/>
      <w:r>
        <w:t>Position</w:t>
      </w:r>
      <w:bookmarkEnd w:id="20"/>
      <w:bookmarkEnd w:id="2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7"/>
        <w:gridCol w:w="5790"/>
      </w:tblGrid>
      <w:tr w:rsidR="003169BF" w14:paraId="6E04295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712AF39" w14:textId="77777777" w:rsidR="003169BF" w:rsidRDefault="003169BF" w:rsidP="002827CA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2D91B96" w14:textId="77777777" w:rsidR="003169BF" w:rsidRDefault="003169BF" w:rsidP="002827CA">
            <w:pPr>
              <w:pStyle w:val="TableHeader"/>
            </w:pPr>
            <w:r>
              <w:t>Value</w:t>
            </w:r>
          </w:p>
        </w:tc>
      </w:tr>
      <w:tr w:rsidR="003169BF" w14:paraId="5ACA243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23B35" w14:textId="77777777" w:rsidR="003169BF" w:rsidRDefault="003169BF" w:rsidP="002827CA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62304" w14:textId="77777777" w:rsidR="003169BF" w:rsidRDefault="003169BF" w:rsidP="002827CA">
            <w:pPr>
              <w:pStyle w:val="TableContent"/>
            </w:pPr>
            <w:r>
              <w:t>Physical</w:t>
            </w:r>
          </w:p>
        </w:tc>
      </w:tr>
    </w:tbl>
    <w:p w14:paraId="17DC7B65" w14:textId="77777777" w:rsidR="003169BF" w:rsidRDefault="003169BF" w:rsidP="003169BF"/>
    <w:p w14:paraId="00769F9F" w14:textId="77777777" w:rsidR="003169BF" w:rsidRDefault="003169BF" w:rsidP="003169BF">
      <w:pPr>
        <w:pStyle w:val="Heading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6"/>
        <w:gridCol w:w="1441"/>
        <w:gridCol w:w="1552"/>
        <w:gridCol w:w="1348"/>
        <w:gridCol w:w="1910"/>
      </w:tblGrid>
      <w:tr w:rsidR="003169BF" w14:paraId="03B5B2C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1D646A4" w14:textId="77777777" w:rsidR="003169BF" w:rsidRDefault="003169BF" w:rsidP="002827CA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460DE0A" w14:textId="77777777" w:rsidR="003169BF" w:rsidRDefault="003169BF" w:rsidP="002827C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333107B" w14:textId="77777777" w:rsidR="003169BF" w:rsidRDefault="003169BF" w:rsidP="002827CA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90C196D" w14:textId="77777777" w:rsidR="003169BF" w:rsidRDefault="003169BF" w:rsidP="002827CA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0381CCE" w14:textId="77777777" w:rsidR="003169BF" w:rsidRDefault="003169BF" w:rsidP="002827CA">
            <w:pPr>
              <w:pStyle w:val="TableHeader"/>
            </w:pPr>
            <w:r>
              <w:t>Documentation</w:t>
            </w:r>
          </w:p>
        </w:tc>
      </w:tr>
      <w:tr w:rsidR="003169BF" w14:paraId="091CC7D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828A6" w14:textId="77777777" w:rsidR="003169BF" w:rsidRDefault="003169BF" w:rsidP="002827CA">
            <w:pPr>
              <w:pStyle w:val="TableContent"/>
            </w:pPr>
            <w:r>
              <w:t>PositionID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C64E6" w14:textId="77777777" w:rsidR="003169BF" w:rsidRDefault="003169BF" w:rsidP="002827CA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7912B" w14:textId="77777777" w:rsidR="003169BF" w:rsidRDefault="003169BF" w:rsidP="002827CA">
            <w:pPr>
              <w:pStyle w:val="TableContent"/>
            </w:pPr>
            <w:r>
              <w:t>PKUnique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8C848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84BB2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2DE9D0A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AD387" w14:textId="77777777" w:rsidR="003169BF" w:rsidRDefault="003169BF" w:rsidP="002827CA">
            <w:pPr>
              <w:pStyle w:val="TableContent"/>
            </w:pPr>
            <w:r>
              <w:t>PositionName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1AEC4" w14:textId="77777777" w:rsidR="003169BF" w:rsidRDefault="003169BF" w:rsidP="002827CA">
            <w:pPr>
              <w:pStyle w:val="TableContent"/>
            </w:pPr>
            <w:r>
              <w:t>varchar(15)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A9568" w14:textId="77777777" w:rsidR="003169BF" w:rsidRDefault="003169BF" w:rsidP="002827CA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28886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C8367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  <w:tr w:rsidR="003169BF" w14:paraId="4A99BEC4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7308B" w14:textId="77777777" w:rsidR="003169BF" w:rsidRDefault="003169BF" w:rsidP="002827CA">
            <w:pPr>
              <w:pStyle w:val="TableContent"/>
            </w:pPr>
            <w:r>
              <w:t>LeaveDays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5171" w14:textId="77777777" w:rsidR="003169BF" w:rsidRDefault="003169BF" w:rsidP="002827CA">
            <w:pPr>
              <w:pStyle w:val="TableContent"/>
            </w:pPr>
            <w:r>
              <w:t>integer(2)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702CA" w14:textId="77777777" w:rsidR="003169BF" w:rsidRDefault="003169BF" w:rsidP="002827CA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2D5B4" w14:textId="77777777" w:rsidR="003169BF" w:rsidRDefault="003169BF" w:rsidP="002827C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D1774" w14:textId="77777777" w:rsidR="003169BF" w:rsidRDefault="003169BF" w:rsidP="002827CA">
            <w:pPr>
              <w:pStyle w:val="TableContent"/>
            </w:pPr>
            <w:r>
              <w:t xml:space="preserve"> </w:t>
            </w:r>
          </w:p>
        </w:tc>
      </w:tr>
    </w:tbl>
    <w:p w14:paraId="07384830" w14:textId="77777777" w:rsidR="003169BF" w:rsidRDefault="003169BF" w:rsidP="003169BF"/>
    <w:p w14:paraId="15360AE5" w14:textId="77777777" w:rsidR="003169BF" w:rsidRDefault="003169BF" w:rsidP="003169BF"/>
    <w:p w14:paraId="554CA22C" w14:textId="77777777" w:rsidR="003169BF" w:rsidRDefault="003169BF" w:rsidP="003169BF"/>
    <w:p w14:paraId="77F6478D" w14:textId="77777777" w:rsidR="003169BF" w:rsidRDefault="003169BF" w:rsidP="003169BF">
      <w:pPr>
        <w:pStyle w:val="Heading4"/>
      </w:pPr>
      <w:r>
        <w:t>Columns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7"/>
        <w:gridCol w:w="5770"/>
      </w:tblGrid>
      <w:tr w:rsidR="003169BF" w14:paraId="7FF048D8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E23D6B2" w14:textId="77777777" w:rsidR="003169BF" w:rsidRDefault="003169BF" w:rsidP="002827CA">
            <w:pPr>
              <w:pStyle w:val="TableHeader"/>
            </w:pPr>
            <w:r>
              <w:t>PositionID</w:t>
            </w:r>
          </w:p>
        </w:tc>
      </w:tr>
      <w:tr w:rsidR="003169BF" w14:paraId="4D0085E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79309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090D1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27AB11CE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CEE6B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34500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687A1D20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6C89A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AA1B3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0A923A78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C514F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800C4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0E53E4A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9CA36" w14:textId="77777777" w:rsidR="003169BF" w:rsidRDefault="003169BF" w:rsidP="002827CA">
            <w:pPr>
              <w:pStyle w:val="TableContent"/>
            </w:pPr>
            <w:r>
              <w:lastRenderedPageBreak/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F5170" w14:textId="77777777" w:rsidR="003169BF" w:rsidRDefault="003169BF" w:rsidP="002827CA">
            <w:pPr>
              <w:pStyle w:val="TableContent"/>
            </w:pPr>
            <w:r>
              <w:t>true</w:t>
            </w:r>
          </w:p>
        </w:tc>
      </w:tr>
      <w:tr w:rsidR="003169BF" w14:paraId="0BB4CD42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849B0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FCF68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016BE415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315D9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9FA80" w14:textId="77777777" w:rsidR="003169BF" w:rsidRDefault="003169BF" w:rsidP="002827CA">
            <w:pPr>
              <w:pStyle w:val="TableContent"/>
            </w:pPr>
            <w:r>
              <w:t>10</w:t>
            </w:r>
          </w:p>
        </w:tc>
      </w:tr>
      <w:tr w:rsidR="003169BF" w14:paraId="4498A70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9BC8B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2DBD8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372588E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D7B0C" w14:textId="77777777" w:rsidR="003169BF" w:rsidRDefault="003169BF" w:rsidP="002827CA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64AEF" w14:textId="77777777" w:rsidR="003169BF" w:rsidRDefault="003169BF" w:rsidP="002827CA">
            <w:pPr>
              <w:pStyle w:val="TableContent"/>
            </w:pPr>
            <w:r>
              <w:t>identity</w:t>
            </w:r>
          </w:p>
        </w:tc>
      </w:tr>
      <w:tr w:rsidR="003169BF" w14:paraId="030420C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26DE6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ED1D2" w14:textId="77777777" w:rsidR="003169BF" w:rsidRDefault="003169BF" w:rsidP="002827CA">
            <w:pPr>
              <w:pStyle w:val="TableContent"/>
            </w:pPr>
            <w:r>
              <w:t>Always</w:t>
            </w:r>
          </w:p>
        </w:tc>
      </w:tr>
      <w:tr w:rsidR="003169BF" w14:paraId="130C742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A7B09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F512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44BDC5E1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FCFDF7E" w14:textId="77777777" w:rsidR="003169BF" w:rsidRDefault="003169BF" w:rsidP="002827CA">
            <w:pPr>
              <w:pStyle w:val="TableHeader"/>
            </w:pPr>
            <w:r>
              <w:t>PositionName</w:t>
            </w:r>
          </w:p>
        </w:tc>
      </w:tr>
      <w:tr w:rsidR="003169BF" w14:paraId="221E005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D322A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A3E89" w14:textId="77777777" w:rsidR="003169BF" w:rsidRDefault="003169BF" w:rsidP="002827CA">
            <w:pPr>
              <w:pStyle w:val="TableContent"/>
            </w:pPr>
            <w:r>
              <w:t>varchar</w:t>
            </w:r>
          </w:p>
        </w:tc>
      </w:tr>
      <w:tr w:rsidR="003169BF" w14:paraId="41EE6E7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FB2BD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8F226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621F5C6E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01907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D06EC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51EFD6BC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9D9DA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75DA2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04E6D0C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BDB0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30F83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6B93C37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376D9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32A8A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6B2953B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E1262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3F9F6" w14:textId="77777777" w:rsidR="003169BF" w:rsidRDefault="003169BF" w:rsidP="002827CA">
            <w:pPr>
              <w:pStyle w:val="TableContent"/>
            </w:pPr>
            <w:r>
              <w:t>15</w:t>
            </w:r>
          </w:p>
        </w:tc>
      </w:tr>
      <w:tr w:rsidR="003169BF" w14:paraId="2ADC4F26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C9AEC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01FAE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41715801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1EB9" w14:textId="77777777" w:rsidR="003169BF" w:rsidRDefault="003169BF" w:rsidP="002827CA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888B4" w14:textId="77777777" w:rsidR="003169BF" w:rsidRDefault="003169BF" w:rsidP="002827CA">
            <w:pPr>
              <w:pStyle w:val="TableContent"/>
            </w:pPr>
            <w:r>
              <w:t>native</w:t>
            </w:r>
          </w:p>
        </w:tc>
      </w:tr>
      <w:tr w:rsidR="003169BF" w14:paraId="0A093382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9E685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5316" w14:textId="77777777" w:rsidR="003169BF" w:rsidRDefault="003169BF" w:rsidP="002827CA">
            <w:pPr>
              <w:pStyle w:val="TableContent"/>
            </w:pPr>
            <w:r>
              <w:t>Unspecified</w:t>
            </w:r>
          </w:p>
        </w:tc>
      </w:tr>
      <w:tr w:rsidR="003169BF" w14:paraId="412F3F3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9C4C4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E5211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332BEB90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C996105" w14:textId="77777777" w:rsidR="003169BF" w:rsidRDefault="003169BF" w:rsidP="002827CA">
            <w:pPr>
              <w:pStyle w:val="TableHeader"/>
            </w:pPr>
            <w:r>
              <w:t>LeaveDays</w:t>
            </w:r>
          </w:p>
        </w:tc>
      </w:tr>
      <w:tr w:rsidR="003169BF" w14:paraId="7A5F157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8B89F" w14:textId="77777777" w:rsidR="003169BF" w:rsidRDefault="003169BF" w:rsidP="002827CA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F8646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40B23382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6DDE1" w14:textId="77777777" w:rsidR="003169BF" w:rsidRDefault="003169BF" w:rsidP="002827CA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AD960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34C4D79F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ED0D4" w14:textId="77777777" w:rsidR="003169BF" w:rsidRDefault="003169BF" w:rsidP="002827CA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E1D40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093CF8DB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0D184" w14:textId="77777777" w:rsidR="003169BF" w:rsidRDefault="003169BF" w:rsidP="002827CA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29E3B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7A382DA5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39E9D" w14:textId="77777777" w:rsidR="003169BF" w:rsidRDefault="003169BF" w:rsidP="002827CA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8913B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12D54A5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C0007" w14:textId="77777777" w:rsidR="003169BF" w:rsidRDefault="003169BF" w:rsidP="002827CA">
            <w:pPr>
              <w:pStyle w:val="TableContent"/>
            </w:pPr>
            <w:r>
              <w:t>Type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9E93C" w14:textId="77777777" w:rsidR="003169BF" w:rsidRDefault="003169BF" w:rsidP="002827CA">
            <w:pPr>
              <w:pStyle w:val="TableContent"/>
            </w:pPr>
            <w:r>
              <w:t>integer</w:t>
            </w:r>
          </w:p>
        </w:tc>
      </w:tr>
      <w:tr w:rsidR="003169BF" w14:paraId="370ACABA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281AB" w14:textId="77777777" w:rsidR="003169BF" w:rsidRDefault="003169BF" w:rsidP="002827CA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53338" w14:textId="77777777" w:rsidR="003169BF" w:rsidRDefault="003169BF" w:rsidP="002827CA">
            <w:pPr>
              <w:pStyle w:val="TableContent"/>
            </w:pPr>
            <w:r>
              <w:t>2</w:t>
            </w:r>
          </w:p>
        </w:tc>
      </w:tr>
      <w:tr w:rsidR="003169BF" w14:paraId="013BFC87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0242D" w14:textId="77777777" w:rsidR="003169BF" w:rsidRDefault="003169BF" w:rsidP="002827CA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8ADAF" w14:textId="77777777" w:rsidR="003169BF" w:rsidRDefault="003169BF" w:rsidP="002827CA">
            <w:pPr>
              <w:pStyle w:val="TableContent"/>
            </w:pPr>
            <w:r>
              <w:t>0</w:t>
            </w:r>
          </w:p>
        </w:tc>
      </w:tr>
      <w:tr w:rsidR="003169BF" w14:paraId="458110CE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3745F" w14:textId="77777777" w:rsidR="003169BF" w:rsidRDefault="003169BF" w:rsidP="002827CA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45C99" w14:textId="77777777" w:rsidR="003169BF" w:rsidRDefault="003169BF" w:rsidP="002827CA">
            <w:pPr>
              <w:pStyle w:val="TableContent"/>
            </w:pPr>
            <w:r>
              <w:t>native</w:t>
            </w:r>
          </w:p>
        </w:tc>
      </w:tr>
      <w:tr w:rsidR="003169BF" w14:paraId="202ADF0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E83A9" w14:textId="77777777" w:rsidR="003169BF" w:rsidRDefault="003169BF" w:rsidP="002827CA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D8F2F" w14:textId="77777777" w:rsidR="003169BF" w:rsidRDefault="003169BF" w:rsidP="002827CA">
            <w:pPr>
              <w:pStyle w:val="TableContent"/>
            </w:pPr>
            <w:r>
              <w:t>Unspecified</w:t>
            </w:r>
          </w:p>
        </w:tc>
      </w:tr>
      <w:tr w:rsidR="003169BF" w14:paraId="16E20670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B1165" w14:textId="77777777" w:rsidR="003169BF" w:rsidRDefault="003169BF" w:rsidP="002827CA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72136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</w:tbl>
    <w:p w14:paraId="781DA6CA" w14:textId="77777777" w:rsidR="003169BF" w:rsidRDefault="003169BF" w:rsidP="003169BF"/>
    <w:p w14:paraId="249484C0" w14:textId="77777777" w:rsidR="003169BF" w:rsidRDefault="003169BF" w:rsidP="003169BF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1"/>
        <w:gridCol w:w="5756"/>
      </w:tblGrid>
      <w:tr w:rsidR="003169BF" w14:paraId="7FE9252A" w14:textId="77777777" w:rsidTr="002827C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0B58CD8" w14:textId="77777777" w:rsidR="003169BF" w:rsidRDefault="003169BF" w:rsidP="002827CA">
            <w:pPr>
              <w:pStyle w:val="TableHeader"/>
            </w:pPr>
            <w:r>
              <w:t xml:space="preserve">Has /        </w:t>
            </w:r>
            <w:r>
              <w:br/>
              <w:t>Is : Relationship</w:t>
            </w:r>
          </w:p>
        </w:tc>
      </w:tr>
      <w:tr w:rsidR="003169BF" w14:paraId="44CAB6A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3AF46" w14:textId="77777777" w:rsidR="003169BF" w:rsidRDefault="003169BF" w:rsidP="002827CA">
            <w:pPr>
              <w:pStyle w:val="TableContent"/>
            </w:pPr>
            <w:r>
              <w:lastRenderedPageBreak/>
              <w:t>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7E35F" w14:textId="77777777" w:rsidR="003169BF" w:rsidRDefault="003169BF" w:rsidP="002827CA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editId="093090D0">
                  <wp:extent cx="226209" cy="226209"/>
                  <wp:effectExtent l="19050" t="0" r="0" b="0"/>
                  <wp:docPr id="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CVBPJSGAqACBDN9" w:history="1">
              <w:r>
                <w:t>User</w:t>
              </w:r>
            </w:hyperlink>
          </w:p>
        </w:tc>
      </w:tr>
      <w:tr w:rsidR="003169BF" w14:paraId="1B8BC1DE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D6043" w14:textId="77777777" w:rsidR="003169BF" w:rsidRDefault="003169BF" w:rsidP="002827C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A408" w14:textId="77777777" w:rsidR="003169BF" w:rsidRDefault="003169BF" w:rsidP="002827CA">
            <w:pPr>
              <w:pStyle w:val="TableContent"/>
            </w:pPr>
            <w:r>
              <w:t>false</w:t>
            </w:r>
          </w:p>
        </w:tc>
      </w:tr>
      <w:tr w:rsidR="003169BF" w14:paraId="06F27AD9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917F8" w14:textId="77777777" w:rsidR="003169BF" w:rsidRDefault="003169BF" w:rsidP="002827C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97963" w14:textId="77777777" w:rsidR="003169BF" w:rsidRDefault="003169BF" w:rsidP="002827CA">
            <w:pPr>
              <w:pStyle w:val="TableContent"/>
            </w:pPr>
            <w:r>
              <w:t>0..*</w:t>
            </w:r>
          </w:p>
        </w:tc>
      </w:tr>
      <w:tr w:rsidR="003169BF" w14:paraId="5085F213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F8CEF" w14:textId="77777777" w:rsidR="003169BF" w:rsidRDefault="003169BF" w:rsidP="002827C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E65D9" w14:textId="77777777" w:rsidR="003169BF" w:rsidRDefault="003169BF" w:rsidP="002827CA">
            <w:pPr>
              <w:pStyle w:val="TableContent"/>
            </w:pPr>
            <w:r>
              <w:t>1</w:t>
            </w:r>
          </w:p>
        </w:tc>
      </w:tr>
      <w:tr w:rsidR="003169BF" w14:paraId="090E29DF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49E3E" w14:textId="77777777" w:rsidR="003169BF" w:rsidRDefault="003169BF" w:rsidP="002827C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7741B" w14:textId="77777777" w:rsidR="003169BF" w:rsidRDefault="003169BF" w:rsidP="002827CA">
            <w:pPr>
              <w:pStyle w:val="TableContent"/>
            </w:pPr>
            <w:r>
              <w:t>Yes</w:t>
            </w:r>
          </w:p>
        </w:tc>
      </w:tr>
      <w:tr w:rsidR="003169BF" w14:paraId="2F443CED" w14:textId="77777777" w:rsidTr="002827C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8FF70" w14:textId="77777777" w:rsidR="003169BF" w:rsidRDefault="003169BF" w:rsidP="002827CA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C6B10" w14:textId="77777777" w:rsidR="003169BF" w:rsidRDefault="003169BF" w:rsidP="002827CA">
            <w:pPr>
              <w:pStyle w:val="TableContent"/>
            </w:pPr>
            <w:r>
              <w:t>Physical</w:t>
            </w:r>
          </w:p>
        </w:tc>
      </w:tr>
    </w:tbl>
    <w:p w14:paraId="67E20A2A" w14:textId="77777777" w:rsidR="00A40351" w:rsidRPr="003169BF" w:rsidRDefault="00A40351" w:rsidP="003169BF">
      <w:pPr>
        <w:rPr>
          <w:i/>
        </w:rPr>
      </w:pPr>
    </w:p>
    <w:p w14:paraId="65ACE4B1" w14:textId="77777777" w:rsidR="00F81B88" w:rsidRPr="00464D98" w:rsidRDefault="00F81B88" w:rsidP="00464D98"/>
    <w:p w14:paraId="34CE48AC" w14:textId="77777777" w:rsidR="00025743" w:rsidRPr="00464D98" w:rsidRDefault="00636E46" w:rsidP="00081A83">
      <w:pPr>
        <w:pStyle w:val="Heading2"/>
        <w:numPr>
          <w:ilvl w:val="1"/>
          <w:numId w:val="15"/>
        </w:numPr>
      </w:pPr>
      <w:bookmarkStart w:id="22" w:name="_Toc67506826"/>
      <w:r w:rsidRPr="00464D98">
        <w:t>Algorithms</w:t>
      </w:r>
      <w:bookmarkEnd w:id="22"/>
      <w:r w:rsidR="009640A7">
        <w:t xml:space="preserve"> (optional)</w:t>
      </w:r>
    </w:p>
    <w:p w14:paraId="68C6B750" w14:textId="77777777" w:rsidR="00E95D2C" w:rsidRPr="00A40351" w:rsidRDefault="00E95D2C" w:rsidP="00E95D2C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description about algorithms used in the system. You can use Flow Chart or Activity Diagram to represent algorithms</w:t>
      </w:r>
      <w:r w:rsidR="009C6920">
        <w:rPr>
          <w:i/>
        </w:rPr>
        <w:t>. Focus on the important and complex algorithms</w:t>
      </w:r>
      <w:r w:rsidRPr="00A40351">
        <w:rPr>
          <w:i/>
        </w:rPr>
        <w:t>&gt;</w:t>
      </w:r>
    </w:p>
    <w:p w14:paraId="2A73672F" w14:textId="77777777" w:rsidR="00F6092D" w:rsidRPr="00464D98" w:rsidRDefault="00F6092D" w:rsidP="00F6092D">
      <w:pPr>
        <w:pStyle w:val="Heading2"/>
        <w:numPr>
          <w:ilvl w:val="1"/>
          <w:numId w:val="15"/>
        </w:numPr>
      </w:pPr>
      <w:r>
        <w:t>Others (optional)</w:t>
      </w:r>
    </w:p>
    <w:p w14:paraId="284A37DD" w14:textId="77777777" w:rsidR="00636E46" w:rsidRPr="00F6092D" w:rsidRDefault="00F6092D" w:rsidP="00F6092D">
      <w:pPr>
        <w:pStyle w:val="ListParagraph"/>
        <w:ind w:left="0"/>
        <w:rPr>
          <w:i/>
        </w:rPr>
      </w:pPr>
      <w:r w:rsidRPr="00F6092D">
        <w:rPr>
          <w:i/>
        </w:rPr>
        <w:t>&lt;</w:t>
      </w:r>
      <w:r>
        <w:rPr>
          <w:i/>
        </w:rPr>
        <w:t>Any design concerns or diagrams can be put here</w:t>
      </w:r>
      <w:r w:rsidRPr="00F6092D">
        <w:rPr>
          <w:i/>
        </w:rPr>
        <w:t>&gt;</w:t>
      </w:r>
      <w:r w:rsidR="00025743" w:rsidRPr="00F6092D">
        <w:rPr>
          <w:i/>
        </w:rPr>
        <w:br w:type="page"/>
      </w:r>
    </w:p>
    <w:p w14:paraId="424DDF32" w14:textId="77777777" w:rsidR="00876047" w:rsidRDefault="00876047" w:rsidP="00081A83">
      <w:pPr>
        <w:pStyle w:val="Heading1"/>
        <w:numPr>
          <w:ilvl w:val="0"/>
          <w:numId w:val="15"/>
        </w:numPr>
      </w:pPr>
      <w:r w:rsidRPr="00464D98">
        <w:lastRenderedPageBreak/>
        <w:t>System Prototype</w:t>
      </w:r>
    </w:p>
    <w:p w14:paraId="407846B3" w14:textId="77777777" w:rsidR="00C51BFA" w:rsidRPr="00464D98" w:rsidRDefault="00C51BFA" w:rsidP="00464D98"/>
    <w:p w14:paraId="613D0A15" w14:textId="77777777" w:rsidR="003777EF" w:rsidRPr="00B9499D" w:rsidRDefault="00025743" w:rsidP="00464D98">
      <w:pPr>
        <w:rPr>
          <w:i/>
        </w:rPr>
      </w:pPr>
      <w:r w:rsidRPr="00B9499D">
        <w:rPr>
          <w:i/>
        </w:rPr>
        <w:t xml:space="preserve">&lt;Put the system prototype or mock UI here. Focus on </w:t>
      </w:r>
      <w:r w:rsidRPr="00B9499D">
        <w:rPr>
          <w:b/>
          <w:i/>
        </w:rPr>
        <w:t>important forms</w:t>
      </w:r>
      <w:r w:rsidRPr="00B9499D">
        <w:rPr>
          <w:i/>
        </w:rPr>
        <w:t xml:space="preserve"> and the </w:t>
      </w:r>
      <w:r w:rsidRPr="00B9499D">
        <w:rPr>
          <w:b/>
          <w:i/>
        </w:rPr>
        <w:t>screen flows</w:t>
      </w:r>
      <w:r w:rsidRPr="00B9499D">
        <w:rPr>
          <w:i/>
        </w:rPr>
        <w:t xml:space="preserve"> between forms&gt;</w:t>
      </w:r>
      <w:r w:rsidR="006B07D7" w:rsidRPr="00B9499D">
        <w:rPr>
          <w:i/>
        </w:rPr>
        <w:br w:type="page"/>
      </w:r>
    </w:p>
    <w:p w14:paraId="7DB8A549" w14:textId="77777777" w:rsidR="00D80B73" w:rsidRPr="00464D98" w:rsidRDefault="00775CC3" w:rsidP="0029114A">
      <w:pPr>
        <w:pStyle w:val="Heading1"/>
        <w:numPr>
          <w:ilvl w:val="0"/>
          <w:numId w:val="16"/>
        </w:numPr>
      </w:pPr>
      <w:r w:rsidRPr="00464D98">
        <w:lastRenderedPageBreak/>
        <w:t xml:space="preserve">Management </w:t>
      </w:r>
      <w:r w:rsidR="001F3081" w:rsidRPr="00464D98">
        <w:t>and Project Planning</w:t>
      </w:r>
    </w:p>
    <w:p w14:paraId="2FA9E3AC" w14:textId="77777777" w:rsidR="001F3081" w:rsidRPr="00464D98" w:rsidRDefault="001F3081" w:rsidP="00464D98"/>
    <w:p w14:paraId="23900498" w14:textId="77777777" w:rsidR="001F3081" w:rsidRPr="00464D98" w:rsidRDefault="001F3081" w:rsidP="00081A83">
      <w:pPr>
        <w:pStyle w:val="Heading2"/>
        <w:numPr>
          <w:ilvl w:val="1"/>
          <w:numId w:val="16"/>
        </w:numPr>
      </w:pPr>
      <w:r w:rsidRPr="00464D98">
        <w:t>Management Approach</w:t>
      </w:r>
    </w:p>
    <w:p w14:paraId="670CFD27" w14:textId="77777777" w:rsidR="007C22EB" w:rsidRPr="00464D98" w:rsidRDefault="007C22EB" w:rsidP="00464D98"/>
    <w:p w14:paraId="7858BB5F" w14:textId="77777777" w:rsidR="007C22EB" w:rsidRPr="00E4014E" w:rsidRDefault="007C22EB" w:rsidP="00464D98">
      <w:pPr>
        <w:rPr>
          <w:i/>
        </w:rPr>
      </w:pPr>
      <w:r w:rsidRPr="00E4014E">
        <w:rPr>
          <w:i/>
        </w:rPr>
        <w:t xml:space="preserve">&lt; </w:t>
      </w:r>
      <w:r w:rsidR="00FB7A19" w:rsidRPr="00E4014E">
        <w:rPr>
          <w:i/>
        </w:rPr>
        <w:t xml:space="preserve">Briefly describe the management </w:t>
      </w:r>
      <w:r w:rsidR="00C27522">
        <w:rPr>
          <w:i/>
        </w:rPr>
        <w:t>approach that your team selects</w:t>
      </w:r>
      <w:r w:rsidR="00FB7A19" w:rsidRPr="00E4014E">
        <w:rPr>
          <w:i/>
        </w:rPr>
        <w:t>. Is your team self-managed or managed by one leader?</w:t>
      </w:r>
      <w:r w:rsidR="00E4014E">
        <w:rPr>
          <w:i/>
        </w:rPr>
        <w:t xml:space="preserve"> How do you assign tasks to team members? How often do you meet? What do you do during meeting? </w:t>
      </w:r>
      <w:r w:rsidR="00F757EF">
        <w:rPr>
          <w:i/>
        </w:rPr>
        <w:t>Etc</w:t>
      </w:r>
      <w:r w:rsidR="00E4014E">
        <w:rPr>
          <w:i/>
        </w:rPr>
        <w:t>.</w:t>
      </w:r>
      <w:r w:rsidRPr="00E4014E">
        <w:rPr>
          <w:i/>
        </w:rPr>
        <w:t>&gt;</w:t>
      </w:r>
    </w:p>
    <w:p w14:paraId="7F193587" w14:textId="77777777" w:rsidR="007C22EB" w:rsidRPr="00464D98" w:rsidRDefault="007C22EB" w:rsidP="00464D98"/>
    <w:p w14:paraId="05276C5D" w14:textId="77777777" w:rsidR="007C22EB" w:rsidRPr="00464D98" w:rsidRDefault="007C22EB" w:rsidP="00464D98"/>
    <w:p w14:paraId="5474EA0D" w14:textId="77777777" w:rsidR="007C22EB" w:rsidRPr="00464D98" w:rsidRDefault="00792260" w:rsidP="00081A83">
      <w:pPr>
        <w:pStyle w:val="Heading2"/>
        <w:numPr>
          <w:ilvl w:val="1"/>
          <w:numId w:val="16"/>
        </w:numPr>
      </w:pPr>
      <w:r w:rsidRPr="00464D98">
        <w:t>Project Plan</w:t>
      </w:r>
    </w:p>
    <w:p w14:paraId="2443CC64" w14:textId="77777777" w:rsidR="007C22EB" w:rsidRPr="00464D98" w:rsidRDefault="007C22EB" w:rsidP="00464D98"/>
    <w:p w14:paraId="5804DFBC" w14:textId="77777777" w:rsidR="007C22EB" w:rsidRPr="00F16B10" w:rsidRDefault="007C22EB" w:rsidP="00464D98">
      <w:pPr>
        <w:rPr>
          <w:i/>
        </w:rPr>
      </w:pPr>
      <w:r w:rsidRPr="00F16B10">
        <w:rPr>
          <w:i/>
        </w:rPr>
        <w:t>&lt;</w:t>
      </w:r>
      <w:r w:rsidR="00F523BD" w:rsidRPr="00F16B10">
        <w:rPr>
          <w:i/>
        </w:rPr>
        <w:t>The detailed project plan is put here</w:t>
      </w:r>
      <w:r w:rsidRPr="00F16B10">
        <w:rPr>
          <w:i/>
        </w:rPr>
        <w:t>.</w:t>
      </w:r>
      <w:r w:rsidR="00F523BD" w:rsidRPr="00F16B10">
        <w:rPr>
          <w:i/>
        </w:rPr>
        <w:t xml:space="preserve"> You can use</w:t>
      </w:r>
      <w:r w:rsidR="0063400D" w:rsidRPr="00F16B10">
        <w:rPr>
          <w:i/>
        </w:rPr>
        <w:t xml:space="preserve"> WBS</w:t>
      </w:r>
      <w:r w:rsidR="00CE1B74" w:rsidRPr="00F16B10">
        <w:rPr>
          <w:i/>
        </w:rPr>
        <w:t xml:space="preserve"> </w:t>
      </w:r>
      <w:r w:rsidR="000315DB" w:rsidRPr="00F16B10">
        <w:rPr>
          <w:i/>
        </w:rPr>
        <w:t xml:space="preserve">Excel </w:t>
      </w:r>
      <w:r w:rsidR="004F36BE" w:rsidRPr="00F16B10">
        <w:rPr>
          <w:i/>
        </w:rPr>
        <w:t>s</w:t>
      </w:r>
      <w:r w:rsidR="00CE1B74" w:rsidRPr="00F16B10">
        <w:rPr>
          <w:i/>
        </w:rPr>
        <w:t>heet</w:t>
      </w:r>
      <w:r w:rsidR="0063400D" w:rsidRPr="00F16B10">
        <w:rPr>
          <w:i/>
        </w:rPr>
        <w:t>, Sprint Backlog, Task sheet, Gantt chart, e</w:t>
      </w:r>
      <w:r w:rsidR="00F16B10">
        <w:rPr>
          <w:i/>
        </w:rPr>
        <w:t>tc. to present your team’s plan. You can capture the Gantt chart in PMS if you use it to plan your project</w:t>
      </w:r>
      <w:r w:rsidRPr="00F16B10">
        <w:rPr>
          <w:i/>
        </w:rPr>
        <w:t>&gt;</w:t>
      </w:r>
    </w:p>
    <w:p w14:paraId="4E080D1B" w14:textId="77777777" w:rsidR="007C22EB" w:rsidRPr="00464D98" w:rsidRDefault="007C22EB" w:rsidP="00464D98"/>
    <w:p w14:paraId="25EBAE89" w14:textId="77777777" w:rsidR="007C22EB" w:rsidRPr="00464D98" w:rsidRDefault="007C22EB" w:rsidP="00464D98"/>
    <w:p w14:paraId="5D937C8F" w14:textId="77777777" w:rsidR="003777EF" w:rsidRPr="00464D98" w:rsidRDefault="003777EF" w:rsidP="00464D98"/>
    <w:p w14:paraId="7E1E5C07" w14:textId="77777777" w:rsidR="003777EF" w:rsidRPr="00464D98" w:rsidRDefault="003777EF" w:rsidP="00464D98"/>
    <w:p w14:paraId="6DBD6FD4" w14:textId="77777777" w:rsidR="00F523BD" w:rsidRPr="00464D98" w:rsidRDefault="00F523BD" w:rsidP="00081A83">
      <w:pPr>
        <w:pStyle w:val="Heading2"/>
        <w:numPr>
          <w:ilvl w:val="1"/>
          <w:numId w:val="16"/>
        </w:numPr>
      </w:pPr>
      <w:r w:rsidRPr="00464D98">
        <w:t>Task Sheet</w:t>
      </w:r>
    </w:p>
    <w:p w14:paraId="1777F873" w14:textId="77777777" w:rsidR="003777EF" w:rsidRPr="00464D98" w:rsidRDefault="003777EF" w:rsidP="00464D98"/>
    <w:p w14:paraId="708324EC" w14:textId="77777777" w:rsidR="003777EF" w:rsidRPr="003206E7" w:rsidRDefault="003206E7" w:rsidP="00464D98">
      <w:pPr>
        <w:rPr>
          <w:i/>
        </w:rPr>
      </w:pPr>
      <w:r>
        <w:rPr>
          <w:i/>
        </w:rPr>
        <w:t>&lt;</w:t>
      </w:r>
      <w:r w:rsidR="00F16B10" w:rsidRPr="003206E7">
        <w:rPr>
          <w:i/>
        </w:rPr>
        <w:t xml:space="preserve">Write </w:t>
      </w:r>
      <w:r>
        <w:rPr>
          <w:i/>
        </w:rPr>
        <w:t xml:space="preserve">down the tasks in Task Sheet </w:t>
      </w:r>
      <w:r w:rsidR="00694301">
        <w:rPr>
          <w:i/>
        </w:rPr>
        <w:t>maner;</w:t>
      </w:r>
      <w:r>
        <w:rPr>
          <w:i/>
        </w:rPr>
        <w:t xml:space="preserve"> see eProject Guide for detailed Task Sheet&gt;</w:t>
      </w:r>
    </w:p>
    <w:p w14:paraId="722C6712" w14:textId="77777777" w:rsidR="003777EF" w:rsidRPr="00464D98" w:rsidRDefault="003777EF" w:rsidP="00081A83">
      <w:pPr>
        <w:pStyle w:val="Heading2"/>
        <w:numPr>
          <w:ilvl w:val="1"/>
          <w:numId w:val="16"/>
        </w:numPr>
      </w:pPr>
      <w:r w:rsidRPr="00464D98">
        <w:t xml:space="preserve">Meeting </w:t>
      </w:r>
      <w:r w:rsidR="00CC1305" w:rsidRPr="00464D98">
        <w:t>Minutes</w:t>
      </w:r>
      <w:r w:rsidR="0040310D" w:rsidRPr="00464D98">
        <w:t xml:space="preserve"> (Optional)</w:t>
      </w:r>
    </w:p>
    <w:p w14:paraId="2C7B08C3" w14:textId="77777777" w:rsidR="003777EF" w:rsidRPr="00464D98" w:rsidRDefault="003777EF" w:rsidP="00464D98"/>
    <w:p w14:paraId="070BF7FC" w14:textId="77777777" w:rsidR="003777EF" w:rsidRPr="003206E7" w:rsidRDefault="003A2613" w:rsidP="00464D98">
      <w:pPr>
        <w:rPr>
          <w:i/>
        </w:rPr>
      </w:pPr>
      <w:r w:rsidRPr="003206E7">
        <w:rPr>
          <w:i/>
        </w:rPr>
        <w:t>&lt;</w:t>
      </w:r>
      <w:r w:rsidR="00A1210B" w:rsidRPr="003206E7">
        <w:rPr>
          <w:i/>
        </w:rPr>
        <w:t>P</w:t>
      </w:r>
      <w:r w:rsidRPr="003206E7">
        <w:rPr>
          <w:i/>
        </w:rPr>
        <w:t>ut all minutes of your team meetings</w:t>
      </w:r>
      <w:r w:rsidR="00417B2E" w:rsidRPr="003206E7">
        <w:rPr>
          <w:i/>
        </w:rPr>
        <w:t xml:space="preserve"> here</w:t>
      </w:r>
      <w:r w:rsidRPr="003206E7">
        <w:rPr>
          <w:i/>
        </w:rPr>
        <w:t>&gt;</w:t>
      </w:r>
      <w:r w:rsidR="006B07D7" w:rsidRPr="003206E7">
        <w:rPr>
          <w:i/>
        </w:rPr>
        <w:br w:type="page"/>
      </w:r>
    </w:p>
    <w:p w14:paraId="71353B89" w14:textId="77777777" w:rsidR="00CA67C6" w:rsidRDefault="00CA67C6" w:rsidP="0029114A">
      <w:pPr>
        <w:pStyle w:val="Heading1"/>
        <w:numPr>
          <w:ilvl w:val="0"/>
          <w:numId w:val="17"/>
        </w:numPr>
      </w:pPr>
      <w:bookmarkStart w:id="23" w:name="_Toc67506828"/>
      <w:r w:rsidRPr="00464D98">
        <w:lastRenderedPageBreak/>
        <w:t>Checklists</w:t>
      </w:r>
      <w:bookmarkEnd w:id="23"/>
    </w:p>
    <w:p w14:paraId="2239F16E" w14:textId="77777777" w:rsidR="00C51BFA" w:rsidRPr="00464D98" w:rsidRDefault="00C51BFA" w:rsidP="00464D98"/>
    <w:p w14:paraId="23EFC9C7" w14:textId="77777777"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24" w:name="_Toc67506829"/>
      <w:r w:rsidRPr="00464D98">
        <w:t>Check List of Validation</w:t>
      </w:r>
      <w:bookmarkEnd w:id="24"/>
    </w:p>
    <w:p w14:paraId="411C8F57" w14:textId="77777777" w:rsidR="00CA67C6" w:rsidRPr="00D41894" w:rsidRDefault="00CA67C6" w:rsidP="00464D98">
      <w:pPr>
        <w:rPr>
          <w:i/>
        </w:rPr>
      </w:pPr>
      <w:r w:rsidRPr="00D41894">
        <w:rPr>
          <w:i/>
        </w:rPr>
        <w:t>&lt;</w:t>
      </w:r>
      <w:r w:rsidR="00DE7E5E" w:rsidRPr="00D41894">
        <w:rPr>
          <w:i/>
        </w:rPr>
        <w:t xml:space="preserve"> </w:t>
      </w:r>
      <w:r w:rsidR="005972D8" w:rsidRPr="00D41894">
        <w:rPr>
          <w:i/>
        </w:rPr>
        <w:t>Put the checklist here</w:t>
      </w:r>
      <w:r w:rsidR="00852227" w:rsidRPr="00D41894">
        <w:rPr>
          <w:i/>
        </w:rPr>
        <w:t>;</w:t>
      </w:r>
      <w:r w:rsidR="005972D8" w:rsidRPr="00D41894">
        <w:rPr>
          <w:i/>
        </w:rPr>
        <w:t xml:space="preserve"> describe how it is used and the resulted checklist</w:t>
      </w:r>
      <w:r w:rsidRPr="00D41894">
        <w:rPr>
          <w:i/>
        </w:rPr>
        <w:t>&gt;</w:t>
      </w:r>
    </w:p>
    <w:p w14:paraId="7FB3D159" w14:textId="77777777"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25" w:name="_Toc67506830"/>
      <w:r w:rsidRPr="00464D98">
        <w:t>Submission Checklist</w:t>
      </w:r>
      <w:bookmarkEnd w:id="25"/>
    </w:p>
    <w:p w14:paraId="30732DE2" w14:textId="77777777" w:rsidR="00920398" w:rsidRPr="00920398" w:rsidRDefault="00920398" w:rsidP="000843DD">
      <w:pPr>
        <w:pStyle w:val="ListParagraph"/>
        <w:ind w:left="360"/>
        <w:rPr>
          <w:i/>
        </w:rPr>
      </w:pPr>
      <w:r w:rsidRPr="00920398">
        <w:rPr>
          <w:i/>
        </w:rPr>
        <w:t>&lt; Put the checklist here; describe how it is used and the resulted checklist&gt;</w:t>
      </w:r>
    </w:p>
    <w:p w14:paraId="4DB3F5F7" w14:textId="77777777" w:rsidR="00876047" w:rsidRPr="00464D98" w:rsidRDefault="00876047" w:rsidP="00464D98"/>
    <w:p w14:paraId="0BEFEDC9" w14:textId="77777777" w:rsidR="00876047" w:rsidRPr="00464D98" w:rsidRDefault="00876047" w:rsidP="00081A83">
      <w:pPr>
        <w:pStyle w:val="Heading1"/>
        <w:numPr>
          <w:ilvl w:val="0"/>
          <w:numId w:val="17"/>
        </w:numPr>
      </w:pPr>
      <w:r w:rsidRPr="00464D98">
        <w:t>Screenshots</w:t>
      </w:r>
    </w:p>
    <w:p w14:paraId="0E81DE76" w14:textId="77777777" w:rsidR="003777EF" w:rsidRPr="00C05185" w:rsidRDefault="000A747A" w:rsidP="00464D98">
      <w:pPr>
        <w:rPr>
          <w:i/>
        </w:rPr>
      </w:pPr>
      <w:r w:rsidRPr="00C05185">
        <w:rPr>
          <w:i/>
        </w:rPr>
        <w:t xml:space="preserve">&lt;Capture some </w:t>
      </w:r>
      <w:r w:rsidR="00A65CE0" w:rsidRPr="00C05185">
        <w:rPr>
          <w:i/>
        </w:rPr>
        <w:t>intuitive</w:t>
      </w:r>
      <w:r w:rsidRPr="00C05185">
        <w:rPr>
          <w:i/>
        </w:rPr>
        <w:t xml:space="preserve"> and main screen</w:t>
      </w:r>
      <w:r w:rsidR="00694301">
        <w:rPr>
          <w:i/>
        </w:rPr>
        <w:t>s</w:t>
      </w:r>
      <w:r w:rsidRPr="00C05185">
        <w:rPr>
          <w:i/>
        </w:rPr>
        <w:t xml:space="preserve"> of the software and put </w:t>
      </w:r>
      <w:r w:rsidR="00694301">
        <w:rPr>
          <w:i/>
        </w:rPr>
        <w:t>them</w:t>
      </w:r>
      <w:r w:rsidRPr="00C05185">
        <w:rPr>
          <w:i/>
        </w:rPr>
        <w:t xml:space="preserve"> here&gt;</w:t>
      </w:r>
    </w:p>
    <w:p w14:paraId="27400F50" w14:textId="77777777" w:rsidR="00C938C5" w:rsidRPr="00464D98" w:rsidRDefault="0029114A" w:rsidP="00081A83">
      <w:pPr>
        <w:pStyle w:val="Heading1"/>
        <w:numPr>
          <w:ilvl w:val="0"/>
          <w:numId w:val="17"/>
        </w:numPr>
      </w:pPr>
      <w:r>
        <w:t>Coding Convention</w:t>
      </w:r>
    </w:p>
    <w:p w14:paraId="5F983D9D" w14:textId="77777777" w:rsidR="00C938C5" w:rsidRPr="00464D98" w:rsidRDefault="00C938C5" w:rsidP="00464D98"/>
    <w:p w14:paraId="6E8089CC" w14:textId="77777777" w:rsidR="00C938C5" w:rsidRDefault="00C938C5" w:rsidP="00464D98">
      <w:pPr>
        <w:rPr>
          <w:i/>
        </w:rPr>
      </w:pPr>
      <w:r w:rsidRPr="005D54AD">
        <w:rPr>
          <w:i/>
        </w:rPr>
        <w:t>&lt;</w:t>
      </w:r>
      <w:r w:rsidR="0029114A">
        <w:rPr>
          <w:i/>
        </w:rPr>
        <w:t>Provide the coding convention for your team. If you simply want to use the existing code standard</w:t>
      </w:r>
      <w:r w:rsidR="00326ED3">
        <w:rPr>
          <w:i/>
        </w:rPr>
        <w:t>(s)</w:t>
      </w:r>
      <w:r w:rsidR="0029114A">
        <w:rPr>
          <w:i/>
        </w:rPr>
        <w:t xml:space="preserve"> such as ‘Java Code Convention’, you can refer to it</w:t>
      </w:r>
      <w:r w:rsidR="00A1220D">
        <w:rPr>
          <w:i/>
        </w:rPr>
        <w:t>\them</w:t>
      </w:r>
      <w:r w:rsidR="0029114A">
        <w:rPr>
          <w:i/>
        </w:rPr>
        <w:t xml:space="preserve"> by name or URL</w:t>
      </w:r>
      <w:r w:rsidR="00E273B5" w:rsidRPr="005D54AD">
        <w:rPr>
          <w:i/>
        </w:rPr>
        <w:t>&gt;</w:t>
      </w:r>
    </w:p>
    <w:p w14:paraId="5433482D" w14:textId="77777777" w:rsidR="0029114A" w:rsidRPr="005D54AD" w:rsidRDefault="0029114A" w:rsidP="00464D98">
      <w:pPr>
        <w:rPr>
          <w:i/>
        </w:rPr>
      </w:pPr>
    </w:p>
    <w:p w14:paraId="4E64C3EF" w14:textId="77777777" w:rsidR="0029114A" w:rsidRPr="00464D98" w:rsidRDefault="0029114A" w:rsidP="0029114A">
      <w:pPr>
        <w:pStyle w:val="Heading1"/>
        <w:numPr>
          <w:ilvl w:val="0"/>
          <w:numId w:val="17"/>
        </w:numPr>
      </w:pPr>
      <w:r w:rsidRPr="00464D98">
        <w:t>Other</w:t>
      </w:r>
      <w:r>
        <w:t xml:space="preserve"> Concerns&lt;Optional&gt;</w:t>
      </w:r>
    </w:p>
    <w:p w14:paraId="0ABD7CA6" w14:textId="77777777" w:rsidR="0029114A" w:rsidRPr="00464D98" w:rsidRDefault="0029114A" w:rsidP="0029114A"/>
    <w:p w14:paraId="22639119" w14:textId="77777777" w:rsidR="0029114A" w:rsidRPr="005D54AD" w:rsidRDefault="0029114A" w:rsidP="0029114A">
      <w:pPr>
        <w:rPr>
          <w:i/>
        </w:rPr>
      </w:pPr>
      <w:r w:rsidRPr="005D54AD">
        <w:rPr>
          <w:i/>
        </w:rPr>
        <w:t>&lt;If you have any other information you want to add to this document, place it here.  This could include thoughts on the eProject, improvements, etc.&gt;</w:t>
      </w:r>
    </w:p>
    <w:p w14:paraId="60C226AD" w14:textId="77777777" w:rsidR="00C938C5" w:rsidRPr="00464D98" w:rsidRDefault="007B0E64" w:rsidP="007B0E64">
      <w:pPr>
        <w:pStyle w:val="Heading1"/>
      </w:pPr>
      <w:r>
        <w:br w:type="page"/>
      </w:r>
      <w:r>
        <w:lastRenderedPageBreak/>
        <w:t>Appendix</w:t>
      </w:r>
    </w:p>
    <w:p w14:paraId="13529657" w14:textId="77777777" w:rsidR="007229EE" w:rsidRPr="00464D98" w:rsidRDefault="007229EE" w:rsidP="00464D98"/>
    <w:p w14:paraId="625E32C3" w14:textId="77777777" w:rsidR="006B07D7" w:rsidRPr="00464D98" w:rsidRDefault="006B07D7" w:rsidP="00447BCF">
      <w:pPr>
        <w:pStyle w:val="Heading2"/>
      </w:pPr>
      <w:r w:rsidRPr="00464D98">
        <w:t>Glossary [Optional]</w:t>
      </w:r>
    </w:p>
    <w:p w14:paraId="52CE54A8" w14:textId="77777777" w:rsidR="006B07D7" w:rsidRPr="000622FF" w:rsidRDefault="006B07D7" w:rsidP="00464D98">
      <w:pPr>
        <w:rPr>
          <w:i/>
        </w:rPr>
      </w:pPr>
      <w:r w:rsidRPr="000622FF">
        <w:rPr>
          <w:i/>
        </w:rPr>
        <w:t>&lt;Place all definition</w:t>
      </w:r>
      <w:r w:rsidR="008509A0" w:rsidRPr="000622FF">
        <w:rPr>
          <w:i/>
        </w:rPr>
        <w:t>s</w:t>
      </w:r>
      <w:r w:rsidR="00A65CE0">
        <w:rPr>
          <w:i/>
        </w:rPr>
        <w:t xml:space="preserve"> or abbreviation</w:t>
      </w:r>
      <w:r w:rsidRPr="000622FF">
        <w:rPr>
          <w:i/>
        </w:rPr>
        <w:t xml:space="preserve"> used in this document &gt;</w:t>
      </w:r>
    </w:p>
    <w:p w14:paraId="5092877F" w14:textId="77777777" w:rsidR="00CF788F" w:rsidRPr="00464D98" w:rsidRDefault="00CF788F" w:rsidP="00464D98"/>
    <w:p w14:paraId="20650481" w14:textId="77777777" w:rsidR="007229EE" w:rsidRPr="00464D98" w:rsidRDefault="006B07D7" w:rsidP="00447BCF">
      <w:pPr>
        <w:pStyle w:val="Heading2"/>
      </w:pPr>
      <w:r w:rsidRPr="00464D98">
        <w:t>References [Optional]</w:t>
      </w:r>
    </w:p>
    <w:p w14:paraId="5E6A9BE2" w14:textId="77777777" w:rsidR="00BD769F" w:rsidRPr="000622FF" w:rsidRDefault="00BD769F" w:rsidP="00464D98">
      <w:pPr>
        <w:rPr>
          <w:i/>
        </w:rPr>
      </w:pPr>
      <w:r w:rsidRPr="000622FF">
        <w:rPr>
          <w:i/>
        </w:rPr>
        <w:t>&lt;Place all referenced material</w:t>
      </w:r>
      <w:r w:rsidR="00E10E61" w:rsidRPr="000622FF">
        <w:rPr>
          <w:i/>
        </w:rPr>
        <w:t>s</w:t>
      </w:r>
      <w:r w:rsidRPr="000622FF">
        <w:rPr>
          <w:i/>
        </w:rPr>
        <w:t xml:space="preserve"> used in this document &gt;</w:t>
      </w:r>
    </w:p>
    <w:p w14:paraId="3AEB10D5" w14:textId="77777777" w:rsidR="00BD769F" w:rsidRDefault="00BD769F" w:rsidP="00464D98"/>
    <w:p w14:paraId="66F18C26" w14:textId="77777777" w:rsidR="007B0E64" w:rsidRPr="00464D98" w:rsidRDefault="00447BCF" w:rsidP="00447BCF">
      <w:pPr>
        <w:pStyle w:val="Heading2"/>
      </w:pPr>
      <w:r>
        <w:t>Others</w:t>
      </w:r>
      <w:r w:rsidR="00AC523D">
        <w:t>&lt;Optional&gt;</w:t>
      </w:r>
    </w:p>
    <w:sectPr w:rsidR="007B0E64" w:rsidRPr="00464D98" w:rsidSect="00337AD8">
      <w:headerReference w:type="default" r:id="rId16"/>
      <w:footerReference w:type="default" r:id="rId17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42B46" w14:textId="77777777" w:rsidR="006B2C94" w:rsidRDefault="006B2C94">
      <w:r>
        <w:separator/>
      </w:r>
    </w:p>
  </w:endnote>
  <w:endnote w:type="continuationSeparator" w:id="0">
    <w:p w14:paraId="37D7F188" w14:textId="77777777" w:rsidR="006B2C94" w:rsidRDefault="006B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38504" w14:textId="77777777" w:rsidR="003C2556" w:rsidRDefault="003C2556" w:rsidP="002C727C">
    <w:pPr>
      <w:pStyle w:val="Footer"/>
      <w:jc w:val="center"/>
    </w:pPr>
    <w:r>
      <w:t xml:space="preserve">&lt;Your </w:t>
    </w:r>
    <w:r w:rsidR="0098795E">
      <w:t>Team</w:t>
    </w:r>
    <w:r w:rsidR="00D1764B">
      <w:t xml:space="preserve"> </w:t>
    </w:r>
    <w:r>
      <w:t>Name&gt;</w:t>
    </w:r>
    <w:r>
      <w:tab/>
      <w:t xml:space="preserve">Page </w:t>
    </w:r>
    <w:r w:rsidR="006B2C94">
      <w:fldChar w:fldCharType="begin"/>
    </w:r>
    <w:r w:rsidR="006B2C94">
      <w:instrText xml:space="preserve"> PAGE </w:instrText>
    </w:r>
    <w:r w:rsidR="006B2C94">
      <w:fldChar w:fldCharType="separate"/>
    </w:r>
    <w:r w:rsidR="007A30A1">
      <w:rPr>
        <w:noProof/>
      </w:rPr>
      <w:t>3</w:t>
    </w:r>
    <w:r w:rsidR="006B2C94">
      <w:rPr>
        <w:noProof/>
      </w:rPr>
      <w:fldChar w:fldCharType="end"/>
    </w:r>
    <w:r>
      <w:tab/>
      <w:t>CONFIDENTIAL</w:t>
    </w:r>
    <w:r w:rsidR="006B2C94">
      <w:fldChar w:fldCharType="begin"/>
    </w:r>
    <w:r w:rsidR="006B2C94">
      <w:instrText xml:space="preserve"> DATE \@ "M/d/yyyy" </w:instrText>
    </w:r>
    <w:r w:rsidR="006B2C94">
      <w:fldChar w:fldCharType="separate"/>
    </w:r>
    <w:r w:rsidR="002D21BD">
      <w:rPr>
        <w:noProof/>
      </w:rPr>
      <w:t>6/16/2010</w:t>
    </w:r>
    <w:r w:rsidR="006B2C9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C7AA9" w14:textId="77777777" w:rsidR="006B2C94" w:rsidRDefault="006B2C94">
      <w:r>
        <w:separator/>
      </w:r>
    </w:p>
  </w:footnote>
  <w:footnote w:type="continuationSeparator" w:id="0">
    <w:p w14:paraId="22AA119F" w14:textId="77777777" w:rsidR="006B2C94" w:rsidRDefault="006B2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743" w:type="pct"/>
      <w:tblInd w:w="-69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0"/>
      <w:gridCol w:w="3686"/>
    </w:tblGrid>
    <w:tr w:rsidR="00F6230D" w14:paraId="11EBD7F8" w14:textId="77777777" w:rsidTr="006F1836">
      <w:trPr>
        <w:trHeight w:val="296"/>
      </w:trPr>
      <w:tc>
        <w:tcPr>
          <w:tcW w:w="6120" w:type="dxa"/>
        </w:tcPr>
        <w:p w14:paraId="5C034547" w14:textId="77777777" w:rsidR="00F6230D" w:rsidRDefault="00F6230D" w:rsidP="006F1836">
          <w:pPr>
            <w:pStyle w:val="Head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FPT – Aptech Computer Education</w:t>
          </w:r>
        </w:p>
      </w:tc>
      <w:tc>
        <w:tcPr>
          <w:tcW w:w="3686" w:type="dxa"/>
        </w:tcPr>
        <w:p w14:paraId="0485892B" w14:textId="77777777" w:rsidR="00F6230D" w:rsidRDefault="009771B1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eProject</w:t>
          </w:r>
          <w:r w:rsidR="008044D3">
            <w:rPr>
              <w:rFonts w:ascii="Cambria" w:hAnsi="Cambria"/>
              <w:b/>
              <w:bCs/>
              <w:color w:val="4F81BD"/>
              <w:sz w:val="36"/>
              <w:szCs w:val="36"/>
            </w:rPr>
            <w:t xml:space="preserve"> Document</w:t>
          </w:r>
        </w:p>
      </w:tc>
    </w:tr>
  </w:tbl>
  <w:p w14:paraId="1FC8F20E" w14:textId="77777777" w:rsidR="00F6230D" w:rsidRDefault="00F623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D30E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D89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C2CF1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B0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C9F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7CF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A6F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6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CF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8E6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12547"/>
    <w:multiLevelType w:val="hybridMultilevel"/>
    <w:tmpl w:val="7ACC6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F64E6C"/>
    <w:multiLevelType w:val="multilevel"/>
    <w:tmpl w:val="11ECEA7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23639E3"/>
    <w:multiLevelType w:val="multilevel"/>
    <w:tmpl w:val="6B26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10E31F7"/>
    <w:multiLevelType w:val="multilevel"/>
    <w:tmpl w:val="6B6A3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1DE2838"/>
    <w:multiLevelType w:val="hybridMultilevel"/>
    <w:tmpl w:val="DB7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C614B"/>
    <w:multiLevelType w:val="multilevel"/>
    <w:tmpl w:val="DFF8D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78F4314"/>
    <w:multiLevelType w:val="multilevel"/>
    <w:tmpl w:val="E7A8B2E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7C"/>
    <w:rsid w:val="00004472"/>
    <w:rsid w:val="000056CC"/>
    <w:rsid w:val="00007A9B"/>
    <w:rsid w:val="00014D29"/>
    <w:rsid w:val="00025743"/>
    <w:rsid w:val="00030CFE"/>
    <w:rsid w:val="000315DB"/>
    <w:rsid w:val="00037CC1"/>
    <w:rsid w:val="00037E74"/>
    <w:rsid w:val="00040EB9"/>
    <w:rsid w:val="000500B1"/>
    <w:rsid w:val="00053FC6"/>
    <w:rsid w:val="000622FF"/>
    <w:rsid w:val="00081A83"/>
    <w:rsid w:val="000843DD"/>
    <w:rsid w:val="000878C6"/>
    <w:rsid w:val="000952CF"/>
    <w:rsid w:val="000A327B"/>
    <w:rsid w:val="000A747A"/>
    <w:rsid w:val="000C42E8"/>
    <w:rsid w:val="000E23C8"/>
    <w:rsid w:val="000E6D84"/>
    <w:rsid w:val="00111378"/>
    <w:rsid w:val="00112740"/>
    <w:rsid w:val="00120A01"/>
    <w:rsid w:val="00121F1A"/>
    <w:rsid w:val="00131F4F"/>
    <w:rsid w:val="00141961"/>
    <w:rsid w:val="001452B6"/>
    <w:rsid w:val="00153904"/>
    <w:rsid w:val="0018104B"/>
    <w:rsid w:val="0018113E"/>
    <w:rsid w:val="001A22FB"/>
    <w:rsid w:val="001B3A11"/>
    <w:rsid w:val="001C1A30"/>
    <w:rsid w:val="001C70E4"/>
    <w:rsid w:val="001D0F2D"/>
    <w:rsid w:val="001E1D07"/>
    <w:rsid w:val="001F3081"/>
    <w:rsid w:val="00220FFD"/>
    <w:rsid w:val="002228CC"/>
    <w:rsid w:val="00260654"/>
    <w:rsid w:val="00260D27"/>
    <w:rsid w:val="00271CA9"/>
    <w:rsid w:val="0028421B"/>
    <w:rsid w:val="00286410"/>
    <w:rsid w:val="0029114A"/>
    <w:rsid w:val="002A2E25"/>
    <w:rsid w:val="002B14AF"/>
    <w:rsid w:val="002B6A01"/>
    <w:rsid w:val="002C00D3"/>
    <w:rsid w:val="002C0560"/>
    <w:rsid w:val="002C2405"/>
    <w:rsid w:val="002C727C"/>
    <w:rsid w:val="002D21BD"/>
    <w:rsid w:val="002E1C96"/>
    <w:rsid w:val="002E578A"/>
    <w:rsid w:val="002F273E"/>
    <w:rsid w:val="00304049"/>
    <w:rsid w:val="00315B99"/>
    <w:rsid w:val="003169BF"/>
    <w:rsid w:val="003206E7"/>
    <w:rsid w:val="00324FC9"/>
    <w:rsid w:val="00326ED3"/>
    <w:rsid w:val="00331D52"/>
    <w:rsid w:val="00337AD8"/>
    <w:rsid w:val="0036248F"/>
    <w:rsid w:val="003777EF"/>
    <w:rsid w:val="0038784A"/>
    <w:rsid w:val="003A20A4"/>
    <w:rsid w:val="003A2613"/>
    <w:rsid w:val="003C2556"/>
    <w:rsid w:val="003C29A6"/>
    <w:rsid w:val="003C7446"/>
    <w:rsid w:val="003E539A"/>
    <w:rsid w:val="0040310D"/>
    <w:rsid w:val="0040788E"/>
    <w:rsid w:val="00417B2E"/>
    <w:rsid w:val="00424365"/>
    <w:rsid w:val="00431050"/>
    <w:rsid w:val="00432A6B"/>
    <w:rsid w:val="004363D8"/>
    <w:rsid w:val="00440930"/>
    <w:rsid w:val="00447BCF"/>
    <w:rsid w:val="004514FC"/>
    <w:rsid w:val="00460730"/>
    <w:rsid w:val="004618C8"/>
    <w:rsid w:val="00464D98"/>
    <w:rsid w:val="00465D04"/>
    <w:rsid w:val="00471B4D"/>
    <w:rsid w:val="004744F2"/>
    <w:rsid w:val="00475A9E"/>
    <w:rsid w:val="004A6B61"/>
    <w:rsid w:val="004C3212"/>
    <w:rsid w:val="004D5D91"/>
    <w:rsid w:val="004F36BE"/>
    <w:rsid w:val="004F4794"/>
    <w:rsid w:val="00520FE5"/>
    <w:rsid w:val="005253AE"/>
    <w:rsid w:val="00525DC7"/>
    <w:rsid w:val="005363FB"/>
    <w:rsid w:val="00536DCD"/>
    <w:rsid w:val="0055290E"/>
    <w:rsid w:val="00565870"/>
    <w:rsid w:val="00573831"/>
    <w:rsid w:val="005749E0"/>
    <w:rsid w:val="00594A8D"/>
    <w:rsid w:val="005956EE"/>
    <w:rsid w:val="005972D8"/>
    <w:rsid w:val="005D0043"/>
    <w:rsid w:val="005D54AD"/>
    <w:rsid w:val="005F058E"/>
    <w:rsid w:val="006211F0"/>
    <w:rsid w:val="00624BB8"/>
    <w:rsid w:val="006266B7"/>
    <w:rsid w:val="00632A98"/>
    <w:rsid w:val="0063400D"/>
    <w:rsid w:val="00636E46"/>
    <w:rsid w:val="006454FE"/>
    <w:rsid w:val="00647B3D"/>
    <w:rsid w:val="00667E56"/>
    <w:rsid w:val="006723A6"/>
    <w:rsid w:val="006774F5"/>
    <w:rsid w:val="00681AC9"/>
    <w:rsid w:val="00694301"/>
    <w:rsid w:val="00697A40"/>
    <w:rsid w:val="006B07D7"/>
    <w:rsid w:val="006B2C94"/>
    <w:rsid w:val="006B4CEA"/>
    <w:rsid w:val="006D0998"/>
    <w:rsid w:val="006D5802"/>
    <w:rsid w:val="006D719C"/>
    <w:rsid w:val="006F15FF"/>
    <w:rsid w:val="006F1836"/>
    <w:rsid w:val="007011A8"/>
    <w:rsid w:val="007049B3"/>
    <w:rsid w:val="007066F5"/>
    <w:rsid w:val="00713C35"/>
    <w:rsid w:val="007200C5"/>
    <w:rsid w:val="007229EE"/>
    <w:rsid w:val="00736570"/>
    <w:rsid w:val="00746841"/>
    <w:rsid w:val="00760644"/>
    <w:rsid w:val="00775CC3"/>
    <w:rsid w:val="00776BBC"/>
    <w:rsid w:val="007849B4"/>
    <w:rsid w:val="00792260"/>
    <w:rsid w:val="00795B6D"/>
    <w:rsid w:val="007A2340"/>
    <w:rsid w:val="007A30A1"/>
    <w:rsid w:val="007B0E64"/>
    <w:rsid w:val="007C22EB"/>
    <w:rsid w:val="007C3AF0"/>
    <w:rsid w:val="007D1339"/>
    <w:rsid w:val="007E1B47"/>
    <w:rsid w:val="007E27D4"/>
    <w:rsid w:val="008044D3"/>
    <w:rsid w:val="008109C5"/>
    <w:rsid w:val="008218A1"/>
    <w:rsid w:val="0082774F"/>
    <w:rsid w:val="00847EF5"/>
    <w:rsid w:val="008509A0"/>
    <w:rsid w:val="00852227"/>
    <w:rsid w:val="00876047"/>
    <w:rsid w:val="008A4B19"/>
    <w:rsid w:val="008A5331"/>
    <w:rsid w:val="008A582C"/>
    <w:rsid w:val="008A6BAF"/>
    <w:rsid w:val="008C679A"/>
    <w:rsid w:val="008D1E00"/>
    <w:rsid w:val="008E78B9"/>
    <w:rsid w:val="008F7470"/>
    <w:rsid w:val="00912DCF"/>
    <w:rsid w:val="0091759A"/>
    <w:rsid w:val="0092009B"/>
    <w:rsid w:val="00920398"/>
    <w:rsid w:val="00922093"/>
    <w:rsid w:val="00925D4B"/>
    <w:rsid w:val="00930676"/>
    <w:rsid w:val="00941316"/>
    <w:rsid w:val="00943844"/>
    <w:rsid w:val="00947B76"/>
    <w:rsid w:val="00947E79"/>
    <w:rsid w:val="00955B17"/>
    <w:rsid w:val="009640A7"/>
    <w:rsid w:val="00973F5F"/>
    <w:rsid w:val="009771B1"/>
    <w:rsid w:val="0098795E"/>
    <w:rsid w:val="009937ED"/>
    <w:rsid w:val="009B3434"/>
    <w:rsid w:val="009C6920"/>
    <w:rsid w:val="009D64A0"/>
    <w:rsid w:val="009F12BB"/>
    <w:rsid w:val="00A04524"/>
    <w:rsid w:val="00A1210B"/>
    <w:rsid w:val="00A1220D"/>
    <w:rsid w:val="00A20B39"/>
    <w:rsid w:val="00A22D0E"/>
    <w:rsid w:val="00A30272"/>
    <w:rsid w:val="00A40351"/>
    <w:rsid w:val="00A4362F"/>
    <w:rsid w:val="00A47CEC"/>
    <w:rsid w:val="00A5742A"/>
    <w:rsid w:val="00A65CE0"/>
    <w:rsid w:val="00A81D4A"/>
    <w:rsid w:val="00A8536F"/>
    <w:rsid w:val="00A92DE8"/>
    <w:rsid w:val="00A96875"/>
    <w:rsid w:val="00AA45C3"/>
    <w:rsid w:val="00AA7E17"/>
    <w:rsid w:val="00AC310B"/>
    <w:rsid w:val="00AC523D"/>
    <w:rsid w:val="00AC5A0A"/>
    <w:rsid w:val="00AC76AC"/>
    <w:rsid w:val="00AD7D87"/>
    <w:rsid w:val="00AE6755"/>
    <w:rsid w:val="00B27A2C"/>
    <w:rsid w:val="00B32D4A"/>
    <w:rsid w:val="00B40C5D"/>
    <w:rsid w:val="00B41D62"/>
    <w:rsid w:val="00B65CEB"/>
    <w:rsid w:val="00B700C3"/>
    <w:rsid w:val="00B90230"/>
    <w:rsid w:val="00B94862"/>
    <w:rsid w:val="00B9499D"/>
    <w:rsid w:val="00BA24D4"/>
    <w:rsid w:val="00BD769F"/>
    <w:rsid w:val="00C05185"/>
    <w:rsid w:val="00C27522"/>
    <w:rsid w:val="00C51BFA"/>
    <w:rsid w:val="00C618C7"/>
    <w:rsid w:val="00C64AEB"/>
    <w:rsid w:val="00C9331F"/>
    <w:rsid w:val="00C938C5"/>
    <w:rsid w:val="00CA0779"/>
    <w:rsid w:val="00CA67C6"/>
    <w:rsid w:val="00CC1305"/>
    <w:rsid w:val="00CC1E20"/>
    <w:rsid w:val="00CD5854"/>
    <w:rsid w:val="00CE1B74"/>
    <w:rsid w:val="00CF40A3"/>
    <w:rsid w:val="00CF53BA"/>
    <w:rsid w:val="00CF788F"/>
    <w:rsid w:val="00D00DB0"/>
    <w:rsid w:val="00D121F5"/>
    <w:rsid w:val="00D1764B"/>
    <w:rsid w:val="00D41894"/>
    <w:rsid w:val="00D55D0A"/>
    <w:rsid w:val="00D623FE"/>
    <w:rsid w:val="00D80B73"/>
    <w:rsid w:val="00D83224"/>
    <w:rsid w:val="00D845C5"/>
    <w:rsid w:val="00D96E3F"/>
    <w:rsid w:val="00DB1A3E"/>
    <w:rsid w:val="00DB32E5"/>
    <w:rsid w:val="00DC73C9"/>
    <w:rsid w:val="00DD49A8"/>
    <w:rsid w:val="00DD56D3"/>
    <w:rsid w:val="00DE11AF"/>
    <w:rsid w:val="00DE6F75"/>
    <w:rsid w:val="00DE7E5E"/>
    <w:rsid w:val="00DF3AD0"/>
    <w:rsid w:val="00E00D3E"/>
    <w:rsid w:val="00E0307A"/>
    <w:rsid w:val="00E10E61"/>
    <w:rsid w:val="00E1169D"/>
    <w:rsid w:val="00E273B5"/>
    <w:rsid w:val="00E36021"/>
    <w:rsid w:val="00E37DCA"/>
    <w:rsid w:val="00E4014E"/>
    <w:rsid w:val="00E62471"/>
    <w:rsid w:val="00E67CB5"/>
    <w:rsid w:val="00E70571"/>
    <w:rsid w:val="00E7135D"/>
    <w:rsid w:val="00E9443C"/>
    <w:rsid w:val="00E95D2C"/>
    <w:rsid w:val="00F16B10"/>
    <w:rsid w:val="00F22F31"/>
    <w:rsid w:val="00F26742"/>
    <w:rsid w:val="00F420F4"/>
    <w:rsid w:val="00F523BD"/>
    <w:rsid w:val="00F6092D"/>
    <w:rsid w:val="00F613E7"/>
    <w:rsid w:val="00F6230D"/>
    <w:rsid w:val="00F757EF"/>
    <w:rsid w:val="00F813A2"/>
    <w:rsid w:val="00F81B88"/>
    <w:rsid w:val="00FB7A19"/>
    <w:rsid w:val="00FC6CC0"/>
    <w:rsid w:val="00FD6207"/>
    <w:rsid w:val="00FE7728"/>
    <w:rsid w:val="00FF1E76"/>
    <w:rsid w:val="00FF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5AB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72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C5A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1E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C1E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27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72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47B3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61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3E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230D"/>
    <w:rPr>
      <w:sz w:val="24"/>
      <w:szCs w:val="24"/>
    </w:rPr>
  </w:style>
  <w:style w:type="character" w:styleId="CommentReference">
    <w:name w:val="annotation reference"/>
    <w:basedOn w:val="DefaultParagraphFont"/>
    <w:rsid w:val="007606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06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0644"/>
  </w:style>
  <w:style w:type="paragraph" w:styleId="CommentSubject">
    <w:name w:val="annotation subject"/>
    <w:basedOn w:val="CommentText"/>
    <w:next w:val="CommentText"/>
    <w:link w:val="CommentSubjectChar"/>
    <w:rsid w:val="00760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0644"/>
    <w:rPr>
      <w:b/>
      <w:bCs/>
    </w:rPr>
  </w:style>
  <w:style w:type="paragraph" w:styleId="NoSpacing">
    <w:name w:val="No Spacing"/>
    <w:link w:val="NoSpacingChar"/>
    <w:uiPriority w:val="1"/>
    <w:qFormat/>
    <w:rsid w:val="00337AD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7AD8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203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169BF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169BF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169BF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169BF"/>
    <w:rPr>
      <w:b/>
      <w:bCs/>
      <w:sz w:val="28"/>
      <w:szCs w:val="28"/>
    </w:rPr>
  </w:style>
  <w:style w:type="paragraph" w:customStyle="1" w:styleId="DocumentTitle">
    <w:name w:val="Document Title"/>
    <w:basedOn w:val="Normal"/>
    <w:rsid w:val="003169BF"/>
    <w:pPr>
      <w:jc w:val="center"/>
    </w:pPr>
    <w:rPr>
      <w:rFonts w:ascii="Arial" w:hAnsi="Arial"/>
      <w:b/>
      <w:sz w:val="52"/>
      <w:lang w:val="en-GB" w:eastAsia="en-GB"/>
    </w:rPr>
  </w:style>
  <w:style w:type="paragraph" w:customStyle="1" w:styleId="Information">
    <w:name w:val="Information"/>
    <w:basedOn w:val="Normal"/>
    <w:rsid w:val="003169BF"/>
    <w:pPr>
      <w:jc w:val="center"/>
    </w:pPr>
    <w:rPr>
      <w:rFonts w:ascii="Arial" w:hAnsi="Arial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3169BF"/>
    <w:rPr>
      <w:rFonts w:ascii="Arial" w:hAnsi="Arial"/>
      <w:sz w:val="20"/>
      <w:lang w:val="en-GB" w:eastAsia="en-GB"/>
    </w:rPr>
  </w:style>
  <w:style w:type="paragraph" w:customStyle="1" w:styleId="ReportTitle">
    <w:name w:val="Report Title"/>
    <w:basedOn w:val="PageTitle"/>
    <w:rsid w:val="003169BF"/>
    <w:rPr>
      <w:b/>
      <w:sz w:val="48"/>
    </w:rPr>
  </w:style>
  <w:style w:type="paragraph" w:customStyle="1" w:styleId="PageTitle">
    <w:name w:val="Page Title"/>
    <w:basedOn w:val="Normal"/>
    <w:rsid w:val="003169BF"/>
    <w:pPr>
      <w:spacing w:before="240"/>
      <w:jc w:val="center"/>
    </w:pPr>
    <w:rPr>
      <w:rFonts w:ascii="Arial" w:hAnsi="Arial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3169BF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3169BF"/>
    <w:pPr>
      <w:spacing w:before="120" w:after="80"/>
      <w:ind w:left="144" w:right="144"/>
    </w:pPr>
    <w:rPr>
      <w:rFonts w:ascii="Arial" w:hAnsi="Arial"/>
      <w:b/>
      <w:color w:val="FFFFFF"/>
      <w:sz w:val="22"/>
      <w:lang w:val="en-GB" w:eastAsia="en-GB"/>
    </w:rPr>
  </w:style>
  <w:style w:type="paragraph" w:customStyle="1" w:styleId="TableContent">
    <w:name w:val="TableContent"/>
    <w:basedOn w:val="Normal"/>
    <w:rsid w:val="003169BF"/>
    <w:pPr>
      <w:spacing w:before="80" w:after="40"/>
      <w:ind w:left="144" w:right="144"/>
    </w:pPr>
    <w:rPr>
      <w:rFonts w:ascii="Arial" w:hAnsi="Arial"/>
      <w:sz w:val="20"/>
      <w:lang w:val="en-GB" w:eastAsia="en-GB"/>
    </w:rPr>
  </w:style>
  <w:style w:type="paragraph" w:customStyle="1" w:styleId="DiagramType">
    <w:name w:val="DiagramType"/>
    <w:basedOn w:val="Normal"/>
    <w:rsid w:val="003169BF"/>
    <w:rPr>
      <w:rFonts w:ascii="Arial" w:hAnsi="Arial"/>
      <w:b/>
      <w:sz w:val="28"/>
      <w:lang w:val="en-GB" w:eastAsia="en-GB"/>
    </w:rPr>
  </w:style>
  <w:style w:type="paragraph" w:customStyle="1" w:styleId="ReportInformation">
    <w:name w:val="Report Information"/>
    <w:basedOn w:val="ReportTitle"/>
    <w:rsid w:val="003169BF"/>
    <w:rPr>
      <w:sz w:val="32"/>
    </w:rPr>
  </w:style>
  <w:style w:type="paragraph" w:styleId="TOC1">
    <w:name w:val="toc 1"/>
    <w:basedOn w:val="Normal"/>
    <w:next w:val="Normal"/>
    <w:autoRedefine/>
    <w:uiPriority w:val="39"/>
    <w:rsid w:val="003169BF"/>
    <w:rPr>
      <w:rFonts w:ascii="Arial" w:hAnsi="Arial"/>
      <w:sz w:val="20"/>
      <w:lang w:val="en-GB" w:eastAsia="en-GB"/>
    </w:rPr>
  </w:style>
  <w:style w:type="paragraph" w:styleId="TOC2">
    <w:name w:val="toc 2"/>
    <w:basedOn w:val="Normal"/>
    <w:next w:val="Normal"/>
    <w:autoRedefine/>
    <w:uiPriority w:val="39"/>
    <w:rsid w:val="003169BF"/>
    <w:pPr>
      <w:ind w:left="200"/>
    </w:pPr>
    <w:rPr>
      <w:rFonts w:ascii="Arial" w:hAnsi="Arial"/>
      <w:sz w:val="20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3169BF"/>
    <w:pPr>
      <w:ind w:left="400"/>
    </w:pPr>
    <w:rPr>
      <w:rFonts w:ascii="Arial" w:hAnsi="Arial"/>
      <w:sz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169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72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C5A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1E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C1E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27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72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47B3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61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3E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230D"/>
    <w:rPr>
      <w:sz w:val="24"/>
      <w:szCs w:val="24"/>
    </w:rPr>
  </w:style>
  <w:style w:type="character" w:styleId="CommentReference">
    <w:name w:val="annotation reference"/>
    <w:basedOn w:val="DefaultParagraphFont"/>
    <w:rsid w:val="007606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06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0644"/>
  </w:style>
  <w:style w:type="paragraph" w:styleId="CommentSubject">
    <w:name w:val="annotation subject"/>
    <w:basedOn w:val="CommentText"/>
    <w:next w:val="CommentText"/>
    <w:link w:val="CommentSubjectChar"/>
    <w:rsid w:val="00760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0644"/>
    <w:rPr>
      <w:b/>
      <w:bCs/>
    </w:rPr>
  </w:style>
  <w:style w:type="paragraph" w:styleId="NoSpacing">
    <w:name w:val="No Spacing"/>
    <w:link w:val="NoSpacingChar"/>
    <w:uiPriority w:val="1"/>
    <w:qFormat/>
    <w:rsid w:val="00337AD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7AD8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203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169BF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169BF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169BF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169BF"/>
    <w:rPr>
      <w:b/>
      <w:bCs/>
      <w:sz w:val="28"/>
      <w:szCs w:val="28"/>
    </w:rPr>
  </w:style>
  <w:style w:type="paragraph" w:customStyle="1" w:styleId="DocumentTitle">
    <w:name w:val="Document Title"/>
    <w:basedOn w:val="Normal"/>
    <w:rsid w:val="003169BF"/>
    <w:pPr>
      <w:jc w:val="center"/>
    </w:pPr>
    <w:rPr>
      <w:rFonts w:ascii="Arial" w:hAnsi="Arial"/>
      <w:b/>
      <w:sz w:val="52"/>
      <w:lang w:val="en-GB" w:eastAsia="en-GB"/>
    </w:rPr>
  </w:style>
  <w:style w:type="paragraph" w:customStyle="1" w:styleId="Information">
    <w:name w:val="Information"/>
    <w:basedOn w:val="Normal"/>
    <w:rsid w:val="003169BF"/>
    <w:pPr>
      <w:jc w:val="center"/>
    </w:pPr>
    <w:rPr>
      <w:rFonts w:ascii="Arial" w:hAnsi="Arial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3169BF"/>
    <w:rPr>
      <w:rFonts w:ascii="Arial" w:hAnsi="Arial"/>
      <w:sz w:val="20"/>
      <w:lang w:val="en-GB" w:eastAsia="en-GB"/>
    </w:rPr>
  </w:style>
  <w:style w:type="paragraph" w:customStyle="1" w:styleId="ReportTitle">
    <w:name w:val="Report Title"/>
    <w:basedOn w:val="PageTitle"/>
    <w:rsid w:val="003169BF"/>
    <w:rPr>
      <w:b/>
      <w:sz w:val="48"/>
    </w:rPr>
  </w:style>
  <w:style w:type="paragraph" w:customStyle="1" w:styleId="PageTitle">
    <w:name w:val="Page Title"/>
    <w:basedOn w:val="Normal"/>
    <w:rsid w:val="003169BF"/>
    <w:pPr>
      <w:spacing w:before="240"/>
      <w:jc w:val="center"/>
    </w:pPr>
    <w:rPr>
      <w:rFonts w:ascii="Arial" w:hAnsi="Arial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3169BF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3169BF"/>
    <w:pPr>
      <w:spacing w:before="120" w:after="80"/>
      <w:ind w:left="144" w:right="144"/>
    </w:pPr>
    <w:rPr>
      <w:rFonts w:ascii="Arial" w:hAnsi="Arial"/>
      <w:b/>
      <w:color w:val="FFFFFF"/>
      <w:sz w:val="22"/>
      <w:lang w:val="en-GB" w:eastAsia="en-GB"/>
    </w:rPr>
  </w:style>
  <w:style w:type="paragraph" w:customStyle="1" w:styleId="TableContent">
    <w:name w:val="TableContent"/>
    <w:basedOn w:val="Normal"/>
    <w:rsid w:val="003169BF"/>
    <w:pPr>
      <w:spacing w:before="80" w:after="40"/>
      <w:ind w:left="144" w:right="144"/>
    </w:pPr>
    <w:rPr>
      <w:rFonts w:ascii="Arial" w:hAnsi="Arial"/>
      <w:sz w:val="20"/>
      <w:lang w:val="en-GB" w:eastAsia="en-GB"/>
    </w:rPr>
  </w:style>
  <w:style w:type="paragraph" w:customStyle="1" w:styleId="DiagramType">
    <w:name w:val="DiagramType"/>
    <w:basedOn w:val="Normal"/>
    <w:rsid w:val="003169BF"/>
    <w:rPr>
      <w:rFonts w:ascii="Arial" w:hAnsi="Arial"/>
      <w:b/>
      <w:sz w:val="28"/>
      <w:lang w:val="en-GB" w:eastAsia="en-GB"/>
    </w:rPr>
  </w:style>
  <w:style w:type="paragraph" w:customStyle="1" w:styleId="ReportInformation">
    <w:name w:val="Report Information"/>
    <w:basedOn w:val="ReportTitle"/>
    <w:rsid w:val="003169BF"/>
    <w:rPr>
      <w:sz w:val="32"/>
    </w:rPr>
  </w:style>
  <w:style w:type="paragraph" w:styleId="TOC1">
    <w:name w:val="toc 1"/>
    <w:basedOn w:val="Normal"/>
    <w:next w:val="Normal"/>
    <w:autoRedefine/>
    <w:uiPriority w:val="39"/>
    <w:rsid w:val="003169BF"/>
    <w:rPr>
      <w:rFonts w:ascii="Arial" w:hAnsi="Arial"/>
      <w:sz w:val="20"/>
      <w:lang w:val="en-GB" w:eastAsia="en-GB"/>
    </w:rPr>
  </w:style>
  <w:style w:type="paragraph" w:styleId="TOC2">
    <w:name w:val="toc 2"/>
    <w:basedOn w:val="Normal"/>
    <w:next w:val="Normal"/>
    <w:autoRedefine/>
    <w:uiPriority w:val="39"/>
    <w:rsid w:val="003169BF"/>
    <w:pPr>
      <w:ind w:left="200"/>
    </w:pPr>
    <w:rPr>
      <w:rFonts w:ascii="Arial" w:hAnsi="Arial"/>
      <w:sz w:val="20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3169BF"/>
    <w:pPr>
      <w:ind w:left="400"/>
    </w:pPr>
    <w:rPr>
      <w:rFonts w:ascii="Arial" w:hAnsi="Arial"/>
      <w:sz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16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2616D-E584-4A1B-BFA0-A7CE024B4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eProject Document </vt:lpstr>
    </vt:vector>
  </TitlesOfParts>
  <Company>FPT-aptech computer education</Company>
  <LinksUpToDate>false</LinksUpToDate>
  <CharactersWithSpaces>12857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Document</dc:title>
  <dc:creator>tandt</dc:creator>
  <cp:lastModifiedBy>UsEr</cp:lastModifiedBy>
  <cp:revision>2</cp:revision>
  <cp:lastPrinted>2009-08-25T10:28:00Z</cp:lastPrinted>
  <dcterms:created xsi:type="dcterms:W3CDTF">2010-06-16T04:44:00Z</dcterms:created>
  <dcterms:modified xsi:type="dcterms:W3CDTF">2010-06-16T04:44:00Z</dcterms:modified>
</cp:coreProperties>
</file>